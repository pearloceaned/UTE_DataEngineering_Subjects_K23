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F0A82" w14:textId="6FE05F92" w:rsidR="002F752C" w:rsidRPr="002F752C" w:rsidRDefault="00DD74B3" w:rsidP="002F752C">
      <w:pPr>
        <w:pStyle w:val="Heading1"/>
        <w:jc w:val="center"/>
        <w:rPr>
          <w:rFonts w:ascii="Bold" w:eastAsia="Times New Roman" w:hAnsi="Bold" w:cs="Times New Roman"/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lab</w:t>
      </w:r>
      <w:r w:rsidR="00CA4629" w:rsidRPr="002F752C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8a</w:t>
      </w:r>
      <w:r w:rsidR="00CA4629" w:rsidRPr="002F752C">
        <w:rPr>
          <w:sz w:val="28"/>
          <w:szCs w:val="28"/>
          <w:lang w:val="vi-VN"/>
        </w:rPr>
        <w:t xml:space="preserve">: </w:t>
      </w:r>
      <w:r w:rsidR="002F752C" w:rsidRPr="002F752C">
        <w:rPr>
          <w:rFonts w:ascii="Bold" w:eastAsia="Times New Roman" w:hAnsi="Bold" w:cs="Times New Roman"/>
          <w:b/>
          <w:bCs/>
          <w:color w:val="FF0000"/>
          <w:sz w:val="28"/>
          <w:szCs w:val="28"/>
        </w:rPr>
        <w:t>Addition and Subtraction Instructions</w:t>
      </w:r>
    </w:p>
    <w:p w14:paraId="7BF5F8C5" w14:textId="04D0823E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 xml:space="preserve">1. Indicate </w:t>
      </w:r>
      <w:proofErr w:type="gramStart"/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whether or not</w:t>
      </w:r>
      <w:proofErr w:type="gramEnd"/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 xml:space="preserve"> each of the following instructions is valid.</w:t>
      </w:r>
      <w:r>
        <w:rPr>
          <w:rFonts w:ascii="Verdana" w:eastAsia="Times New Roman" w:hAnsi="Verdana" w:cs="Times New Roman"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V = valid, I = invalid) Assume that all operations are unsigned.</w:t>
      </w:r>
    </w:p>
    <w:p w14:paraId="2655AB1C" w14:textId="3CEFF938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add </w:t>
      </w:r>
      <w:proofErr w:type="spellStart"/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ax,bx</w:t>
      </w:r>
      <w:proofErr w:type="spellEnd"/>
      <w:proofErr w:type="gramEnd"/>
      <w:r w:rsidR="00266A05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; V </w:t>
      </w:r>
    </w:p>
    <w:p w14:paraId="3F92094B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add </w:t>
      </w:r>
      <w:proofErr w:type="spellStart"/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dx,bl</w:t>
      </w:r>
      <w:proofErr w:type="spellEnd"/>
      <w:proofErr w:type="gramEnd"/>
    </w:p>
    <w:p w14:paraId="607B5DF5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add </w:t>
      </w:r>
      <w:proofErr w:type="spellStart"/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ecx,dx</w:t>
      </w:r>
      <w:proofErr w:type="spellEnd"/>
      <w:proofErr w:type="gramEnd"/>
    </w:p>
    <w:p w14:paraId="77D0666E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sub </w:t>
      </w:r>
      <w:proofErr w:type="spellStart"/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si,di</w:t>
      </w:r>
      <w:proofErr w:type="spellEnd"/>
      <w:proofErr w:type="gramEnd"/>
    </w:p>
    <w:p w14:paraId="591D0D3F" w14:textId="6A93B380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</w:t>
      </w:r>
      <w:proofErr w:type="gramEnd"/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bx,90000</w:t>
      </w:r>
    </w:p>
    <w:p w14:paraId="4A921EA0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f. sub ds,1</w:t>
      </w:r>
    </w:p>
    <w:p w14:paraId="62ADB9D0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g. dec </w:t>
      </w:r>
      <w:proofErr w:type="spell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ip</w:t>
      </w:r>
      <w:proofErr w:type="spellEnd"/>
    </w:p>
    <w:p w14:paraId="3DBE4AA9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h. dec </w:t>
      </w:r>
      <w:proofErr w:type="spell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edx</w:t>
      </w:r>
      <w:proofErr w:type="spellEnd"/>
    </w:p>
    <w:p w14:paraId="50D73505" w14:textId="28E0F031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proofErr w:type="spell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proofErr w:type="spell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.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</w:t>
      </w:r>
      <w:proofErr w:type="gramEnd"/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edx,1000h</w:t>
      </w:r>
    </w:p>
    <w:p w14:paraId="6B19D39C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j. sub ah,126h</w:t>
      </w:r>
    </w:p>
    <w:p w14:paraId="58D7FCDC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k. sub al,256</w:t>
      </w:r>
    </w:p>
    <w:p w14:paraId="710C610E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l. </w:t>
      </w:r>
      <w:proofErr w:type="spell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inc</w:t>
      </w:r>
      <w:proofErr w:type="spell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ax,1</w:t>
      </w:r>
    </w:p>
    <w:p w14:paraId="7DEB8430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2F44DD3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2. What will be the value of the Carry flag after each of the following instruction sequences has executed?</w:t>
      </w:r>
    </w:p>
    <w:p w14:paraId="715A5551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 = carry, NC = no carry)</w:t>
      </w:r>
    </w:p>
    <w:p w14:paraId="47383EFE" w14:textId="4EA1B55F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ax,0FFFFh</w:t>
      </w:r>
    </w:p>
    <w:p w14:paraId="53D56EFD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ax,1</w:t>
      </w:r>
    </w:p>
    <w:p w14:paraId="3E0FBC26" w14:textId="073D8766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bh,2</w:t>
      </w:r>
    </w:p>
    <w:p w14:paraId="7CB1C848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bh,2</w:t>
      </w:r>
    </w:p>
    <w:p w14:paraId="4B5D6120" w14:textId="5E7FF5EC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dx,0</w:t>
      </w:r>
    </w:p>
    <w:p w14:paraId="5863E2EA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dx</w:t>
      </w:r>
    </w:p>
    <w:p w14:paraId="59E2B2A6" w14:textId="429A01C2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al,0DFh</w:t>
      </w:r>
    </w:p>
    <w:p w14:paraId="54231F10" w14:textId="6C8836AD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al,32h</w:t>
      </w:r>
    </w:p>
    <w:p w14:paraId="53E456CB" w14:textId="1F3B7590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r w:rsidR="004F0C9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si,0B9F6h</w:t>
      </w:r>
    </w:p>
    <w:p w14:paraId="027CFC0E" w14:textId="05F7E80C" w:rsidR="002F752C" w:rsidRPr="002F752C" w:rsidRDefault="002F752C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si,9874h</w:t>
      </w:r>
    </w:p>
    <w:p w14:paraId="6071188E" w14:textId="4719DF1E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</w:t>
      </w:r>
      <w:r w:rsidR="004F0C9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cx,695Fh</w:t>
      </w:r>
    </w:p>
    <w:p w14:paraId="275D173A" w14:textId="55433C25" w:rsidR="002F752C" w:rsidRDefault="002F752C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cx,A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218h</w:t>
      </w:r>
    </w:p>
    <w:p w14:paraId="04506F0A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950DE44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3. What will be the value of the Zero flag after each of the following instruction sequences has executed?</w:t>
      </w:r>
    </w:p>
    <w:p w14:paraId="6E6BBA81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ZR = zero, NZ = not zero)</w:t>
      </w:r>
    </w:p>
    <w:p w14:paraId="4302CC8B" w14:textId="073F20C5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lastRenderedPageBreak/>
        <w:t xml:space="preserve">a.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ax,0FFFFh</w:t>
      </w:r>
    </w:p>
    <w:p w14:paraId="5D6DD127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ax,1</w:t>
      </w:r>
    </w:p>
    <w:p w14:paraId="58FDAB25" w14:textId="1BD8E92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bh,2</w:t>
      </w:r>
    </w:p>
    <w:p w14:paraId="169B8C73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bh,2</w:t>
      </w:r>
    </w:p>
    <w:p w14:paraId="6867E1BB" w14:textId="6B7550DC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dx,0</w:t>
      </w:r>
    </w:p>
    <w:p w14:paraId="744BA77C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dx</w:t>
      </w:r>
    </w:p>
    <w:p w14:paraId="66FFF8C6" w14:textId="5BA5CE03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al,0DFh</w:t>
      </w:r>
    </w:p>
    <w:p w14:paraId="2C01AE01" w14:textId="3483F884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</w:t>
      </w:r>
      <w:r w:rsidR="00266A05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al,32h</w:t>
      </w:r>
    </w:p>
    <w:p w14:paraId="157F03EB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si,0B9F6</w:t>
      </w:r>
    </w:p>
    <w:p w14:paraId="7CE280C0" w14:textId="3179DC1B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h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sub si,9874h </w:t>
      </w:r>
    </w:p>
    <w:p w14:paraId="6F913A63" w14:textId="2AFDC044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cx,695F</w:t>
      </w:r>
    </w:p>
    <w:p w14:paraId="78AC6509" w14:textId="63C5BCFA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h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cx,96A1h</w:t>
      </w:r>
    </w:p>
    <w:p w14:paraId="0F9554CE" w14:textId="77777777" w:rsid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08ACFE90" w14:textId="33EFBF94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4. What will be the value of the Sign flag after each of the following instruction sequences has executed?</w:t>
      </w:r>
    </w:p>
    <w:p w14:paraId="6FAE8A30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PL = positive, NG = negative)</w:t>
      </w:r>
    </w:p>
    <w:p w14:paraId="18745165" w14:textId="211C22C4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ax,0FFFFh </w:t>
      </w:r>
    </w:p>
    <w:p w14:paraId="4B61ED3E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sub ax,1 </w:t>
      </w:r>
    </w:p>
    <w:p w14:paraId="08D2FC0D" w14:textId="4F6E7AD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bh,2 </w:t>
      </w:r>
    </w:p>
    <w:p w14:paraId="15F85644" w14:textId="06D7332D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bh,3</w:t>
      </w:r>
    </w:p>
    <w:p w14:paraId="731227DF" w14:textId="5C6B6870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dx,0</w:t>
      </w:r>
    </w:p>
    <w:p w14:paraId="1A90868E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dx</w:t>
      </w:r>
    </w:p>
    <w:p w14:paraId="08B40B7F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ax,7FFEh </w:t>
      </w:r>
    </w:p>
    <w:p w14:paraId="22A0E26F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add ax,22h </w:t>
      </w:r>
    </w:p>
    <w:p w14:paraId="47C11194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si,0B9F6h </w:t>
      </w:r>
    </w:p>
    <w:p w14:paraId="47888A33" w14:textId="54CC3115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sub si,9874h </w:t>
      </w:r>
    </w:p>
    <w:p w14:paraId="136856F6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cx,8000h </w:t>
      </w:r>
    </w:p>
    <w:p w14:paraId="3586C8D5" w14:textId="2BD7DDE5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add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cx,A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69Fh</w:t>
      </w:r>
    </w:p>
    <w:p w14:paraId="34B7D8B7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ED365A7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5. What will be the values of the Carry, Sign, and Zero flags after the following instructions have executed?</w:t>
      </w:r>
    </w:p>
    <w:p w14:paraId="5EEF7C13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PL/NG, ZR/NZ)</w:t>
      </w:r>
    </w:p>
    <w:p w14:paraId="1E39D420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ax,620h </w:t>
      </w:r>
    </w:p>
    <w:p w14:paraId="2477DEE3" w14:textId="269E33E6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ah,0F6h</w:t>
      </w:r>
    </w:p>
    <w:p w14:paraId="358E13E6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25AE7937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6. What will be the values of the Carry, Sign, and Zero flags after the following instructions have executed?</w:t>
      </w:r>
    </w:p>
    <w:p w14:paraId="316D0926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PL/NG, ZR/NZ)</w:t>
      </w:r>
    </w:p>
    <w:p w14:paraId="24AF7169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lastRenderedPageBreak/>
        <w:t xml:space="preserve">mov ax,720h </w:t>
      </w:r>
    </w:p>
    <w:p w14:paraId="3F04CC4C" w14:textId="2B8B93BD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ax,0E6h</w:t>
      </w:r>
    </w:p>
    <w:p w14:paraId="50EEA81F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61E631D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7. What will be the values of the Carry, Sign, and Zero flags after the following instructions have executed?</w:t>
      </w:r>
    </w:p>
    <w:p w14:paraId="46CD31C4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PL/NG, ZR/NZ)</w:t>
      </w:r>
    </w:p>
    <w:p w14:paraId="202B310C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ax,0B6D4h </w:t>
      </w:r>
    </w:p>
    <w:p w14:paraId="48FB0B10" w14:textId="6EB490FD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al,0B3h</w:t>
      </w:r>
    </w:p>
    <w:p w14:paraId="4F0D499D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1E43D00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8. What will be the values of the Overflow, Sign, and Zero flags after the following instructions have executed?</w:t>
      </w:r>
    </w:p>
    <w:p w14:paraId="0C052130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OV/NV, PL/NG, ZR/NZ)</w:t>
      </w:r>
    </w:p>
    <w:p w14:paraId="15B01CEA" w14:textId="1B43FE28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bl,-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127 </w:t>
      </w:r>
    </w:p>
    <w:p w14:paraId="3FAB0867" w14:textId="36B34022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bl</w:t>
      </w:r>
    </w:p>
    <w:p w14:paraId="5798EEF4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F6E23EC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9. What will be the values of the Carry, Overflow, Sign, and Zero flags after the following instructions have executed?</w:t>
      </w:r>
    </w:p>
    <w:p w14:paraId="5F64D9AB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OV/NV, PL/NG, ZR/NZ)</w:t>
      </w:r>
    </w:p>
    <w:p w14:paraId="25AE239C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cx,-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4097 </w:t>
      </w:r>
    </w:p>
    <w:p w14:paraId="3AFF5328" w14:textId="50B75E6C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cx,1001h</w:t>
      </w:r>
    </w:p>
    <w:p w14:paraId="13E2317C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025FDCB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10. What will be the values of the Carry, Overflow, Sign, and Zero flags after the following instructions have executed?</w:t>
      </w:r>
    </w:p>
    <w:p w14:paraId="7C8653E5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OV/NV, PL/NG, ZR/NZ)</w:t>
      </w:r>
    </w:p>
    <w:p w14:paraId="1A704086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ah,-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56 </w:t>
      </w:r>
    </w:p>
    <w:p w14:paraId="76D63719" w14:textId="5F680FF2" w:rsidR="008C493D" w:rsidRPr="00182A66" w:rsidRDefault="002F752C" w:rsidP="002F752C">
      <w:pPr>
        <w:spacing w:after="0" w:line="240" w:lineRule="auto"/>
        <w:rPr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add </w:t>
      </w:r>
      <w:proofErr w:type="gramStart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ah,-</w:t>
      </w:r>
      <w:proofErr w:type="gramEnd"/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60</w:t>
      </w:r>
      <w:r w:rsidR="008C493D"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8C493D"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8C493D"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</w:p>
    <w:sectPr w:rsidR="008C493D" w:rsidRPr="00182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E2A3" w14:textId="77777777" w:rsidR="003C3067" w:rsidRDefault="003C3067">
      <w:r>
        <w:separator/>
      </w:r>
    </w:p>
    <w:p w14:paraId="3736840C" w14:textId="77777777" w:rsidR="003C3067" w:rsidRDefault="003C3067"/>
  </w:endnote>
  <w:endnote w:type="continuationSeparator" w:id="0">
    <w:p w14:paraId="2F19018C" w14:textId="77777777" w:rsidR="003C3067" w:rsidRDefault="003C3067">
      <w:r>
        <w:continuationSeparator/>
      </w:r>
    </w:p>
    <w:p w14:paraId="6D5D3358" w14:textId="77777777" w:rsidR="003C3067" w:rsidRDefault="003C3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old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46DD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F809B48" w14:textId="77777777">
          <w:tc>
            <w:tcPr>
              <w:tcW w:w="3116" w:type="dxa"/>
            </w:tcPr>
            <w:p w14:paraId="6669025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58CE67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971D83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13D2092D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C2EFA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A7F1C" w14:textId="77777777" w:rsidR="003C3067" w:rsidRDefault="003C3067">
      <w:r>
        <w:separator/>
      </w:r>
    </w:p>
    <w:p w14:paraId="663B0C3E" w14:textId="77777777" w:rsidR="003C3067" w:rsidRDefault="003C3067"/>
  </w:footnote>
  <w:footnote w:type="continuationSeparator" w:id="0">
    <w:p w14:paraId="0E9EBFF7" w14:textId="77777777" w:rsidR="003C3067" w:rsidRDefault="003C3067">
      <w:r>
        <w:continuationSeparator/>
      </w:r>
    </w:p>
    <w:p w14:paraId="7B372093" w14:textId="77777777" w:rsidR="003C3067" w:rsidRDefault="003C3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7E61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EC0A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09B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4789">
    <w:abstractNumId w:val="6"/>
  </w:num>
  <w:num w:numId="2" w16cid:durableId="428895166">
    <w:abstractNumId w:val="5"/>
  </w:num>
  <w:num w:numId="3" w16cid:durableId="182938243">
    <w:abstractNumId w:val="3"/>
  </w:num>
  <w:num w:numId="4" w16cid:durableId="2083792387">
    <w:abstractNumId w:val="2"/>
  </w:num>
  <w:num w:numId="5" w16cid:durableId="1401562346">
    <w:abstractNumId w:val="1"/>
  </w:num>
  <w:num w:numId="6" w16cid:durableId="241374339">
    <w:abstractNumId w:val="0"/>
  </w:num>
  <w:num w:numId="7" w16cid:durableId="756907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25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9"/>
    <w:rsid w:val="000F74F0"/>
    <w:rsid w:val="00104A26"/>
    <w:rsid w:val="00176DD5"/>
    <w:rsid w:val="00182A66"/>
    <w:rsid w:val="00193806"/>
    <w:rsid w:val="001D43B2"/>
    <w:rsid w:val="002343CA"/>
    <w:rsid w:val="00263DFE"/>
    <w:rsid w:val="00266A05"/>
    <w:rsid w:val="002F7130"/>
    <w:rsid w:val="002F752C"/>
    <w:rsid w:val="003031FE"/>
    <w:rsid w:val="003C3067"/>
    <w:rsid w:val="004F0C9F"/>
    <w:rsid w:val="00557356"/>
    <w:rsid w:val="005D08CF"/>
    <w:rsid w:val="006F22E5"/>
    <w:rsid w:val="007B01B5"/>
    <w:rsid w:val="008C493D"/>
    <w:rsid w:val="00907B60"/>
    <w:rsid w:val="009225CF"/>
    <w:rsid w:val="009E16D0"/>
    <w:rsid w:val="009E4D35"/>
    <w:rsid w:val="00A11B6F"/>
    <w:rsid w:val="00A43B44"/>
    <w:rsid w:val="00B12859"/>
    <w:rsid w:val="00B75702"/>
    <w:rsid w:val="00B75EE5"/>
    <w:rsid w:val="00BD7799"/>
    <w:rsid w:val="00BE379B"/>
    <w:rsid w:val="00BF1205"/>
    <w:rsid w:val="00C279D4"/>
    <w:rsid w:val="00C42A90"/>
    <w:rsid w:val="00CA4629"/>
    <w:rsid w:val="00CB496D"/>
    <w:rsid w:val="00CD666D"/>
    <w:rsid w:val="00D42563"/>
    <w:rsid w:val="00DD74B3"/>
    <w:rsid w:val="00E056BF"/>
    <w:rsid w:val="00E81B39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9875AD"/>
  <w15:chartTrackingRefBased/>
  <w15:docId w15:val="{C4F9A85B-7E34-457C-B569-DDDCAC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82A66"/>
    <w:rPr>
      <w:rFonts w:ascii="Bold" w:hAnsi="Bold" w:hint="default"/>
      <w:b/>
      <w:bCs/>
      <w:i w:val="0"/>
      <w:iCs w:val="0"/>
      <w:color w:val="FF0000"/>
      <w:sz w:val="48"/>
      <w:szCs w:val="48"/>
    </w:rPr>
  </w:style>
  <w:style w:type="character" w:customStyle="1" w:styleId="fontstyle21">
    <w:name w:val="fontstyle21"/>
    <w:basedOn w:val="DefaultParagraphFont"/>
    <w:rsid w:val="00182A66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182A66"/>
    <w:rPr>
      <w:rFonts w:ascii="Verdana" w:hAnsi="Verdana" w:hint="default"/>
      <w:b w:val="0"/>
      <w:bCs w:val="0"/>
      <w:i w:val="0"/>
      <w:iCs w:val="0"/>
      <w:color w:val="0000FF"/>
      <w:sz w:val="16"/>
      <w:szCs w:val="16"/>
    </w:rPr>
  </w:style>
  <w:style w:type="character" w:customStyle="1" w:styleId="fontstyle41">
    <w:name w:val="fontstyle41"/>
    <w:basedOn w:val="DefaultParagraphFont"/>
    <w:rsid w:val="00182A66"/>
    <w:rPr>
      <w:rFonts w:ascii="Verdana" w:hAnsi="Verdana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C:\Users\Admin\AppData\Roaming\Microsoft\Templates\General notes.dotx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Sam Nguyen</cp:lastModifiedBy>
  <cp:revision>3</cp:revision>
  <dcterms:created xsi:type="dcterms:W3CDTF">2024-11-29T06:26:00Z</dcterms:created>
  <dcterms:modified xsi:type="dcterms:W3CDTF">2024-11-29T06:29:00Z</dcterms:modified>
</cp:coreProperties>
</file>