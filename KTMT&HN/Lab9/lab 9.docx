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D7ED" w14:textId="007C211D" w:rsidR="003D79F8" w:rsidRPr="003D79F8" w:rsidRDefault="009D2040" w:rsidP="003D79F8">
      <w:pPr>
        <w:jc w:val="center"/>
        <w:rPr>
          <w:rStyle w:val="fontstyle01"/>
          <w:sz w:val="28"/>
          <w:szCs w:val="28"/>
        </w:rPr>
      </w:pPr>
      <w:r>
        <w:rPr>
          <w:sz w:val="28"/>
          <w:szCs w:val="28"/>
        </w:rPr>
        <w:t>Lab 9</w:t>
      </w:r>
      <w:r w:rsidR="00CA4629" w:rsidRPr="003D79F8">
        <w:rPr>
          <w:sz w:val="28"/>
          <w:szCs w:val="28"/>
          <w:lang w:val="vi-VN"/>
        </w:rPr>
        <w:t xml:space="preserve">: </w:t>
      </w:r>
      <w:r w:rsidR="003D79F8" w:rsidRPr="003D79F8">
        <w:rPr>
          <w:rStyle w:val="fontstyle01"/>
          <w:sz w:val="28"/>
          <w:szCs w:val="28"/>
        </w:rPr>
        <w:t>Indirect and Indexed Operands</w:t>
      </w:r>
    </w:p>
    <w:p w14:paraId="4E2D4383" w14:textId="37817FD2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Use the following data declarations. Assume that the offset of </w:t>
      </w:r>
      <w:proofErr w:type="spellStart"/>
      <w:r w:rsidRPr="003D79F8">
        <w:rPr>
          <w:rStyle w:val="fontstyle31"/>
          <w:sz w:val="28"/>
          <w:szCs w:val="28"/>
        </w:rPr>
        <w:t>byteVal</w:t>
      </w:r>
      <w:proofErr w:type="spellEnd"/>
      <w:r w:rsidRPr="003D79F8">
        <w:rPr>
          <w:rStyle w:val="fontstyle31"/>
          <w:sz w:val="28"/>
          <w:szCs w:val="28"/>
        </w:rPr>
        <w:t xml:space="preserve"> </w:t>
      </w:r>
      <w:r w:rsidRPr="003D79F8">
        <w:rPr>
          <w:rStyle w:val="fontstyle21"/>
          <w:sz w:val="28"/>
          <w:szCs w:val="28"/>
        </w:rPr>
        <w:t>is 0000:</w:t>
      </w:r>
    </w:p>
    <w:p w14:paraId="3983DD12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.data</w:t>
      </w:r>
    </w:p>
    <w:p w14:paraId="12C4C546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byteVal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db</w:t>
      </w:r>
      <w:proofErr w:type="spellEnd"/>
      <w:r w:rsidRPr="003D79F8">
        <w:rPr>
          <w:rStyle w:val="fontstyle41"/>
          <w:sz w:val="28"/>
          <w:szCs w:val="28"/>
        </w:rPr>
        <w:t xml:space="preserve"> 1,2,3,4</w:t>
      </w:r>
    </w:p>
    <w:p w14:paraId="7D5A3515" w14:textId="77777777" w:rsid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dw</w:t>
      </w:r>
      <w:proofErr w:type="spellEnd"/>
      <w:r w:rsidRPr="003D79F8">
        <w:rPr>
          <w:rStyle w:val="fontstyle41"/>
          <w:sz w:val="28"/>
          <w:szCs w:val="28"/>
        </w:rPr>
        <w:t xml:space="preserve"> 1000h,2000h,3000h,4000h </w:t>
      </w:r>
    </w:p>
    <w:p w14:paraId="63606370" w14:textId="77777777" w:rsid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dwordVal</w:t>
      </w:r>
      <w:proofErr w:type="spellEnd"/>
      <w:r w:rsidRPr="003D79F8">
        <w:rPr>
          <w:rStyle w:val="fontstyle41"/>
          <w:sz w:val="28"/>
          <w:szCs w:val="28"/>
        </w:rPr>
        <w:t xml:space="preserve"> dd 12345678h,34567890h </w:t>
      </w:r>
    </w:p>
    <w:p w14:paraId="21D0B7B8" w14:textId="08B358C0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db</w:t>
      </w:r>
      <w:proofErr w:type="spellEnd"/>
      <w:r w:rsidRPr="003D79F8">
        <w:rPr>
          <w:rStyle w:val="fontstyle41"/>
          <w:sz w:val="28"/>
          <w:szCs w:val="28"/>
        </w:rPr>
        <w:t xml:space="preserve"> "ABCDEFG",0</w:t>
      </w:r>
    </w:p>
    <w:p w14:paraId="5F24C48A" w14:textId="77777777" w:rsidR="003D79F8" w:rsidRPr="003D79F8" w:rsidRDefault="003D79F8" w:rsidP="003D79F8">
      <w:pPr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pntr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dw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</w:p>
    <w:p w14:paraId="2094D2E7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1. Indicate </w:t>
      </w:r>
      <w:proofErr w:type="gramStart"/>
      <w:r w:rsidRPr="003D79F8">
        <w:rPr>
          <w:rStyle w:val="fontstyle21"/>
          <w:sz w:val="28"/>
          <w:szCs w:val="28"/>
        </w:rPr>
        <w:t>whether or not</w:t>
      </w:r>
      <w:proofErr w:type="gramEnd"/>
      <w:r w:rsidRPr="003D79F8">
        <w:rPr>
          <w:rStyle w:val="fontstyle21"/>
          <w:sz w:val="28"/>
          <w:szCs w:val="28"/>
        </w:rPr>
        <w:t xml:space="preserve"> each of the following instructions is valid:</w:t>
      </w:r>
    </w:p>
    <w:p w14:paraId="086BA98F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>(notate: V = valid, I = invalid)</w:t>
      </w:r>
    </w:p>
    <w:p w14:paraId="69CF2987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ax,byteVal</w:t>
      </w:r>
      <w:proofErr w:type="spellEnd"/>
      <w:proofErr w:type="gramEnd"/>
      <w:r w:rsidRPr="003D79F8">
        <w:rPr>
          <w:rStyle w:val="fontstyle41"/>
          <w:sz w:val="28"/>
          <w:szCs w:val="28"/>
        </w:rPr>
        <w:t>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00444929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add </w:t>
      </w:r>
      <w:proofErr w:type="gramStart"/>
      <w:r w:rsidRPr="003D79F8">
        <w:rPr>
          <w:rStyle w:val="fontstyle41"/>
          <w:sz w:val="28"/>
          <w:szCs w:val="28"/>
        </w:rPr>
        <w:t>dx,[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cx+wordVal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50751A7E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ecx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edi+dwordVal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2FC7A645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d. </w:t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gramStart"/>
      <w:r w:rsidRPr="003D79F8">
        <w:rPr>
          <w:rStyle w:val="fontstyle41"/>
          <w:sz w:val="28"/>
          <w:szCs w:val="28"/>
        </w:rPr>
        <w:t>al,[</w:t>
      </w:r>
      <w:proofErr w:type="gramEnd"/>
      <w:r w:rsidRPr="003D79F8">
        <w:rPr>
          <w:rStyle w:val="fontstyle41"/>
          <w:sz w:val="28"/>
          <w:szCs w:val="28"/>
        </w:rPr>
        <w:t xml:space="preserve">bx] </w:t>
      </w:r>
    </w:p>
    <w:p w14:paraId="276FF76E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e. mov </w:t>
      </w:r>
      <w:proofErr w:type="gramStart"/>
      <w:r w:rsidRPr="003D79F8">
        <w:rPr>
          <w:rStyle w:val="fontstyle41"/>
          <w:sz w:val="28"/>
          <w:szCs w:val="28"/>
        </w:rPr>
        <w:t>ax,[</w:t>
      </w:r>
      <w:proofErr w:type="gramEnd"/>
      <w:r w:rsidRPr="003D79F8">
        <w:rPr>
          <w:rStyle w:val="fontstyle41"/>
          <w:sz w:val="28"/>
          <w:szCs w:val="28"/>
        </w:rPr>
        <w:t xml:space="preserve">bx+4] </w:t>
      </w:r>
    </w:p>
    <w:p w14:paraId="3445ED3B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f. mov [bx</w:t>
      </w:r>
      <w:proofErr w:type="gramStart"/>
      <w:r w:rsidRPr="003D79F8">
        <w:rPr>
          <w:rStyle w:val="fontstyle41"/>
          <w:sz w:val="28"/>
          <w:szCs w:val="28"/>
        </w:rPr>
        <w:t>],[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25548AEC" w14:textId="0D73F335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g. </w:t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al,byteVal</w:t>
      </w:r>
      <w:proofErr w:type="spellEnd"/>
      <w:proofErr w:type="gramEnd"/>
      <w:r w:rsidRPr="003D79F8">
        <w:rPr>
          <w:rStyle w:val="fontstyle41"/>
          <w:sz w:val="28"/>
          <w:szCs w:val="28"/>
        </w:rPr>
        <w:t>[dx]</w:t>
      </w:r>
    </w:p>
    <w:p w14:paraId="24C8F783" w14:textId="77777777" w:rsidR="003D79F8" w:rsidRPr="003D79F8" w:rsidRDefault="003D79F8" w:rsidP="003D79F8">
      <w:pPr>
        <w:rPr>
          <w:rStyle w:val="fontstyle41"/>
          <w:sz w:val="28"/>
          <w:szCs w:val="28"/>
        </w:rPr>
      </w:pPr>
    </w:p>
    <w:p w14:paraId="37624D83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2. Indicate the hexadecimal value of the </w:t>
      </w:r>
      <w:proofErr w:type="gramStart"/>
      <w:r w:rsidRPr="003D79F8">
        <w:rPr>
          <w:rStyle w:val="fontstyle21"/>
          <w:sz w:val="28"/>
          <w:szCs w:val="28"/>
        </w:rPr>
        <w:t>final destination</w:t>
      </w:r>
      <w:proofErr w:type="gramEnd"/>
      <w:r w:rsidRPr="003D79F8">
        <w:rPr>
          <w:rStyle w:val="fontstyle21"/>
          <w:sz w:val="28"/>
          <w:szCs w:val="28"/>
        </w:rPr>
        <w:t xml:space="preserve"> operand after each of the following code fragments has executed:</w:t>
      </w:r>
    </w:p>
    <w:p w14:paraId="514462E5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>(If any instruction is invalid, indicate "I" as the answer.)</w:t>
      </w:r>
    </w:p>
    <w:p w14:paraId="334150CD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si,offset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byteVal</w:t>
      </w:r>
      <w:proofErr w:type="spellEnd"/>
      <w:r w:rsidRPr="003D79F8">
        <w:rPr>
          <w:rStyle w:val="fontstyle41"/>
          <w:sz w:val="28"/>
          <w:szCs w:val="28"/>
        </w:rPr>
        <w:t xml:space="preserve"> mov al,[si+1] </w:t>
      </w:r>
    </w:p>
    <w:p w14:paraId="50B5B29E" w14:textId="65922925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mov di,6 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dx,wordVal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[di] </w:t>
      </w:r>
    </w:p>
    <w:p w14:paraId="159503E5" w14:textId="77777777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mov bx,4 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ecx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bx+dwordVal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45131E37" w14:textId="77777777" w:rsidR="00A23ACE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lastRenderedPageBreak/>
        <w:t xml:space="preserve">d.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si,offset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4E9BF0A2" w14:textId="77777777" w:rsidR="00A23ACE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gramStart"/>
      <w:r w:rsidRPr="003D79F8">
        <w:rPr>
          <w:rStyle w:val="fontstyle41"/>
          <w:sz w:val="28"/>
          <w:szCs w:val="28"/>
        </w:rPr>
        <w:t>al,byteVal</w:t>
      </w:r>
      <w:proofErr w:type="gramEnd"/>
      <w:r w:rsidRPr="003D79F8">
        <w:rPr>
          <w:rStyle w:val="fontstyle41"/>
          <w:sz w:val="28"/>
          <w:szCs w:val="28"/>
        </w:rPr>
        <w:t xml:space="preserve">+1 </w:t>
      </w:r>
    </w:p>
    <w:p w14:paraId="4792CFE5" w14:textId="097AFF2C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mov 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proofErr w:type="gramStart"/>
      <w:r w:rsidRPr="003D79F8">
        <w:rPr>
          <w:rStyle w:val="fontstyle41"/>
          <w:sz w:val="28"/>
          <w:szCs w:val="28"/>
        </w:rPr>
        <w:t>],al</w:t>
      </w:r>
      <w:proofErr w:type="gramEnd"/>
    </w:p>
    <w:p w14:paraId="663E62D3" w14:textId="77E830F8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e.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si,offset</w:t>
      </w:r>
      <w:proofErr w:type="spellEnd"/>
      <w:proofErr w:type="gramEnd"/>
    </w:p>
    <w:p w14:paraId="0262224E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aString+2</w:t>
      </w:r>
    </w:p>
    <w:p w14:paraId="42875EBC" w14:textId="55C4C60C" w:rsidR="003D79F8" w:rsidRPr="003D79F8" w:rsidRDefault="003D79F8" w:rsidP="00061451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inc</w:t>
      </w:r>
      <w:proofErr w:type="spellEnd"/>
      <w:r w:rsidRPr="003D79F8">
        <w:rPr>
          <w:rStyle w:val="fontstyle41"/>
          <w:sz w:val="28"/>
          <w:szCs w:val="28"/>
        </w:rPr>
        <w:t xml:space="preserve"> byte </w:t>
      </w:r>
      <w:proofErr w:type="spellStart"/>
      <w:r w:rsidRPr="003D79F8">
        <w:rPr>
          <w:rStyle w:val="fontstyle41"/>
          <w:sz w:val="28"/>
          <w:szCs w:val="28"/>
        </w:rPr>
        <w:t>ptr</w:t>
      </w:r>
      <w:proofErr w:type="spellEnd"/>
      <w:r w:rsidRPr="003D79F8">
        <w:rPr>
          <w:rStyle w:val="fontstyle41"/>
          <w:sz w:val="28"/>
          <w:szCs w:val="28"/>
        </w:rPr>
        <w:t>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]</w:t>
      </w:r>
    </w:p>
    <w:p w14:paraId="5E4A39D6" w14:textId="4C3DBF7E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f.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bx,pntr</w:t>
      </w:r>
      <w:proofErr w:type="spellEnd"/>
      <w:proofErr w:type="gramEnd"/>
    </w:p>
    <w:p w14:paraId="6099B8B5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add word </w:t>
      </w:r>
      <w:proofErr w:type="spellStart"/>
      <w:r w:rsidRPr="003D79F8">
        <w:rPr>
          <w:rStyle w:val="fontstyle41"/>
          <w:sz w:val="28"/>
          <w:szCs w:val="28"/>
        </w:rPr>
        <w:t>ptr</w:t>
      </w:r>
      <w:proofErr w:type="spellEnd"/>
    </w:p>
    <w:p w14:paraId="044FDC29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>[bx],2</w:t>
      </w:r>
    </w:p>
    <w:p w14:paraId="06BDD3A9" w14:textId="66D31E49" w:rsidR="003D79F8" w:rsidRP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g. </w:t>
      </w:r>
      <w:r w:rsidR="00A23ACE"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di,offset</w:t>
      </w:r>
      <w:proofErr w:type="spellEnd"/>
      <w:proofErr w:type="gramEnd"/>
    </w:p>
    <w:p w14:paraId="3B6DA7CD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pntr</w:t>
      </w:r>
      <w:proofErr w:type="spellEnd"/>
    </w:p>
    <w:p w14:paraId="78CB4028" w14:textId="77777777" w:rsidR="003D79F8" w:rsidRP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si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gramEnd"/>
      <w:r w:rsidRPr="003D79F8">
        <w:rPr>
          <w:rStyle w:val="fontstyle41"/>
          <w:sz w:val="28"/>
          <w:szCs w:val="28"/>
        </w:rPr>
        <w:t>di]</w:t>
      </w:r>
    </w:p>
    <w:p w14:paraId="286932D2" w14:textId="77777777" w:rsidR="003D79F8" w:rsidRDefault="003D79F8" w:rsidP="00A23ACE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gramStart"/>
      <w:r w:rsidRPr="003D79F8">
        <w:rPr>
          <w:rStyle w:val="fontstyle41"/>
          <w:sz w:val="28"/>
          <w:szCs w:val="28"/>
        </w:rPr>
        <w:t>ax,[</w:t>
      </w:r>
      <w:proofErr w:type="gramEnd"/>
      <w:r w:rsidRPr="003D79F8">
        <w:rPr>
          <w:rStyle w:val="fontstyle41"/>
          <w:sz w:val="28"/>
          <w:szCs w:val="28"/>
        </w:rPr>
        <w:t>si+2]</w:t>
      </w:r>
    </w:p>
    <w:p w14:paraId="2B2E1C95" w14:textId="77777777" w:rsidR="003D79F8" w:rsidRPr="003D79F8" w:rsidRDefault="003D79F8" w:rsidP="003D79F8">
      <w:pPr>
        <w:rPr>
          <w:rStyle w:val="fontstyle41"/>
          <w:sz w:val="28"/>
          <w:szCs w:val="28"/>
        </w:rPr>
      </w:pPr>
    </w:p>
    <w:p w14:paraId="66CF7888" w14:textId="77777777" w:rsidR="003D79F8" w:rsidRPr="003D79F8" w:rsidRDefault="003D79F8" w:rsidP="003D79F8">
      <w:pPr>
        <w:rPr>
          <w:rStyle w:val="fontstyle21"/>
          <w:sz w:val="28"/>
          <w:szCs w:val="28"/>
        </w:rPr>
      </w:pPr>
      <w:r w:rsidRPr="003D79F8">
        <w:rPr>
          <w:rStyle w:val="fontstyle21"/>
          <w:sz w:val="28"/>
          <w:szCs w:val="28"/>
        </w:rPr>
        <w:t xml:space="preserve">3. Indicate the hexadecimal value of the </w:t>
      </w:r>
      <w:proofErr w:type="gramStart"/>
      <w:r w:rsidRPr="003D79F8">
        <w:rPr>
          <w:rStyle w:val="fontstyle21"/>
          <w:sz w:val="28"/>
          <w:szCs w:val="28"/>
        </w:rPr>
        <w:t>final destination</w:t>
      </w:r>
      <w:proofErr w:type="gramEnd"/>
      <w:r w:rsidRPr="003D79F8">
        <w:rPr>
          <w:rStyle w:val="fontstyle21"/>
          <w:sz w:val="28"/>
          <w:szCs w:val="28"/>
        </w:rPr>
        <w:t xml:space="preserve"> operand after each of the following code fragments has executed:</w:t>
      </w:r>
    </w:p>
    <w:p w14:paraId="404FD5DE" w14:textId="77777777" w:rsidR="003D79F8" w:rsidRPr="003D79F8" w:rsidRDefault="003D79F8" w:rsidP="003D79F8">
      <w:pPr>
        <w:rPr>
          <w:rFonts w:ascii="Times New Roman" w:hAnsi="Times New Roman"/>
          <w:color w:val="auto"/>
          <w:sz w:val="28"/>
          <w:szCs w:val="28"/>
        </w:rPr>
      </w:pPr>
      <w:r w:rsidRPr="003D79F8">
        <w:rPr>
          <w:rStyle w:val="fontstyle21"/>
          <w:sz w:val="28"/>
          <w:szCs w:val="28"/>
        </w:rPr>
        <w:t>(If any instruction is invalid, indicate "I" as the answer.)</w:t>
      </w:r>
    </w:p>
    <w:p w14:paraId="52BD3AC5" w14:textId="07145D53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a. </w:t>
      </w:r>
      <w:r>
        <w:rPr>
          <w:rStyle w:val="fontstyle41"/>
          <w:sz w:val="28"/>
          <w:szCs w:val="28"/>
        </w:rPr>
        <w:tab/>
      </w: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si,pntr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2ABA7B38" w14:textId="17668306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[</w:t>
      </w:r>
      <w:proofErr w:type="spellStart"/>
      <w:r w:rsidRPr="003D79F8">
        <w:rPr>
          <w:rStyle w:val="fontstyle41"/>
          <w:sz w:val="28"/>
          <w:szCs w:val="28"/>
        </w:rPr>
        <w:t>si</w:t>
      </w:r>
      <w:proofErr w:type="spellEnd"/>
      <w:proofErr w:type="gramStart"/>
      <w:r w:rsidRPr="003D79F8">
        <w:rPr>
          <w:rStyle w:val="fontstyle41"/>
          <w:sz w:val="28"/>
          <w:szCs w:val="28"/>
        </w:rPr>
        <w:t>],</w:t>
      </w:r>
      <w:proofErr w:type="spellStart"/>
      <w:r w:rsidRPr="003D79F8">
        <w:rPr>
          <w:rStyle w:val="fontstyle41"/>
          <w:sz w:val="28"/>
          <w:szCs w:val="28"/>
        </w:rPr>
        <w:t>wordVal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35C5A005" w14:textId="4E5AA90E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b.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ax,pntr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732E32AA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ax,si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16A65C58" w14:textId="7998BA40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gramStart"/>
      <w:r w:rsidRPr="003D79F8">
        <w:rPr>
          <w:rStyle w:val="fontstyle41"/>
          <w:sz w:val="28"/>
          <w:szCs w:val="28"/>
        </w:rPr>
        <w:t>dx,[</w:t>
      </w:r>
      <w:proofErr w:type="gramEnd"/>
      <w:r w:rsidRPr="003D79F8">
        <w:rPr>
          <w:rStyle w:val="fontstyle41"/>
          <w:sz w:val="28"/>
          <w:szCs w:val="28"/>
        </w:rPr>
        <w:t xml:space="preserve">si+4] </w:t>
      </w:r>
    </w:p>
    <w:p w14:paraId="28585716" w14:textId="3DA62950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c.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edi,0 </w:t>
      </w:r>
    </w:p>
    <w:p w14:paraId="20AD04C2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di,pntr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0C373984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add edi,8 </w:t>
      </w:r>
    </w:p>
    <w:p w14:paraId="0C709B2E" w14:textId="289C38AE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eax</w:t>
      </w:r>
      <w:proofErr w:type="spellEnd"/>
      <w:r w:rsidRPr="003D79F8">
        <w:rPr>
          <w:rStyle w:val="fontstyle41"/>
          <w:sz w:val="28"/>
          <w:szCs w:val="28"/>
        </w:rPr>
        <w:t>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edi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4B027DA1" w14:textId="2BB5CCAE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lastRenderedPageBreak/>
        <w:t xml:space="preserve">d.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esi,offset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718E2E72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5CD9D463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xchg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esi,pntr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6769B949" w14:textId="7698BEBA" w:rsidR="003D79F8" w:rsidRDefault="003D79F8" w:rsidP="003D79F8">
      <w:pPr>
        <w:ind w:firstLine="720"/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mov </w:t>
      </w:r>
      <w:proofErr w:type="gramStart"/>
      <w:r w:rsidRPr="003D79F8">
        <w:rPr>
          <w:rStyle w:val="fontstyle41"/>
          <w:sz w:val="28"/>
          <w:szCs w:val="28"/>
        </w:rPr>
        <w:t>dl,[</w:t>
      </w:r>
      <w:proofErr w:type="spellStart"/>
      <w:proofErr w:type="gramEnd"/>
      <w:r w:rsidRPr="003D79F8">
        <w:rPr>
          <w:rStyle w:val="fontstyle41"/>
          <w:sz w:val="28"/>
          <w:szCs w:val="28"/>
        </w:rPr>
        <w:t>esi</w:t>
      </w:r>
      <w:proofErr w:type="spellEnd"/>
      <w:r w:rsidRPr="003D79F8">
        <w:rPr>
          <w:rStyle w:val="fontstyle41"/>
          <w:sz w:val="28"/>
          <w:szCs w:val="28"/>
        </w:rPr>
        <w:t xml:space="preserve">] </w:t>
      </w:r>
    </w:p>
    <w:p w14:paraId="7D412350" w14:textId="1B8AC16B" w:rsidR="003D79F8" w:rsidRDefault="003D79F8" w:rsidP="003D79F8">
      <w:pPr>
        <w:rPr>
          <w:rStyle w:val="fontstyle41"/>
          <w:sz w:val="28"/>
          <w:szCs w:val="28"/>
        </w:rPr>
      </w:pPr>
      <w:r w:rsidRPr="003D79F8">
        <w:rPr>
          <w:rStyle w:val="fontstyle41"/>
          <w:sz w:val="28"/>
          <w:szCs w:val="28"/>
        </w:rPr>
        <w:t xml:space="preserve">e. </w:t>
      </w:r>
      <w:r>
        <w:rPr>
          <w:rStyle w:val="fontstyle41"/>
          <w:sz w:val="28"/>
          <w:szCs w:val="28"/>
        </w:rPr>
        <w:tab/>
      </w:r>
      <w:r w:rsidRPr="003D79F8">
        <w:rPr>
          <w:rStyle w:val="fontstyle41"/>
          <w:sz w:val="28"/>
          <w:szCs w:val="28"/>
        </w:rPr>
        <w:t xml:space="preserve">mov </w:t>
      </w:r>
      <w:proofErr w:type="spellStart"/>
      <w:proofErr w:type="gramStart"/>
      <w:r w:rsidRPr="003D79F8">
        <w:rPr>
          <w:rStyle w:val="fontstyle41"/>
          <w:sz w:val="28"/>
          <w:szCs w:val="28"/>
        </w:rPr>
        <w:t>esi,offset</w:t>
      </w:r>
      <w:proofErr w:type="spellEnd"/>
      <w:proofErr w:type="gramEnd"/>
      <w:r w:rsidRPr="003D79F8">
        <w:rPr>
          <w:rStyle w:val="fontstyle41"/>
          <w:sz w:val="28"/>
          <w:szCs w:val="28"/>
        </w:rPr>
        <w:t xml:space="preserve"> </w:t>
      </w:r>
    </w:p>
    <w:p w14:paraId="345E2A55" w14:textId="77777777" w:rsidR="003D79F8" w:rsidRDefault="003D79F8" w:rsidP="003D79F8">
      <w:pPr>
        <w:ind w:firstLine="720"/>
        <w:rPr>
          <w:rStyle w:val="fontstyle41"/>
          <w:sz w:val="28"/>
          <w:szCs w:val="28"/>
        </w:rPr>
      </w:pPr>
      <w:proofErr w:type="spellStart"/>
      <w:r w:rsidRPr="003D79F8">
        <w:rPr>
          <w:rStyle w:val="fontstyle41"/>
          <w:sz w:val="28"/>
          <w:szCs w:val="28"/>
        </w:rPr>
        <w:t>aString</w:t>
      </w:r>
      <w:proofErr w:type="spellEnd"/>
      <w:r w:rsidRPr="003D79F8">
        <w:rPr>
          <w:rStyle w:val="fontstyle41"/>
          <w:sz w:val="28"/>
          <w:szCs w:val="28"/>
        </w:rPr>
        <w:t xml:space="preserve"> </w:t>
      </w:r>
    </w:p>
    <w:p w14:paraId="76D63719" w14:textId="46F4B204" w:rsidR="008C493D" w:rsidRPr="00182A66" w:rsidRDefault="003D79F8" w:rsidP="003D79F8">
      <w:pPr>
        <w:ind w:firstLine="720"/>
      </w:pPr>
      <w:r w:rsidRPr="003D79F8">
        <w:rPr>
          <w:rStyle w:val="fontstyle41"/>
          <w:sz w:val="28"/>
          <w:szCs w:val="28"/>
        </w:rPr>
        <w:t xml:space="preserve">mov </w:t>
      </w:r>
      <w:proofErr w:type="gramStart"/>
      <w:r w:rsidRPr="003D79F8">
        <w:rPr>
          <w:rStyle w:val="fontstyle41"/>
          <w:sz w:val="28"/>
          <w:szCs w:val="28"/>
        </w:rPr>
        <w:t>dl,[</w:t>
      </w:r>
      <w:proofErr w:type="gramEnd"/>
      <w:r w:rsidRPr="003D79F8">
        <w:rPr>
          <w:rStyle w:val="fontstyle41"/>
          <w:sz w:val="28"/>
          <w:szCs w:val="28"/>
        </w:rPr>
        <w:t>esi+2]</w:t>
      </w:r>
    </w:p>
    <w:sectPr w:rsidR="008C493D" w:rsidRPr="00182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BDE09" w14:textId="77777777" w:rsidR="00216BD0" w:rsidRDefault="00216BD0">
      <w:r>
        <w:separator/>
      </w:r>
    </w:p>
    <w:p w14:paraId="45720637" w14:textId="77777777" w:rsidR="00216BD0" w:rsidRDefault="00216BD0"/>
  </w:endnote>
  <w:endnote w:type="continuationSeparator" w:id="0">
    <w:p w14:paraId="42FD91E9" w14:textId="77777777" w:rsidR="00216BD0" w:rsidRDefault="00216BD0">
      <w:r>
        <w:continuationSeparator/>
      </w:r>
    </w:p>
    <w:p w14:paraId="14D35D1B" w14:textId="77777777" w:rsidR="00216BD0" w:rsidRDefault="00216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old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46DD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C2EFA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05F96" w14:textId="77777777" w:rsidR="00216BD0" w:rsidRDefault="00216BD0">
      <w:r>
        <w:separator/>
      </w:r>
    </w:p>
    <w:p w14:paraId="194FCB0C" w14:textId="77777777" w:rsidR="00216BD0" w:rsidRDefault="00216BD0"/>
  </w:footnote>
  <w:footnote w:type="continuationSeparator" w:id="0">
    <w:p w14:paraId="53CD898B" w14:textId="77777777" w:rsidR="00216BD0" w:rsidRDefault="00216BD0">
      <w:r>
        <w:continuationSeparator/>
      </w:r>
    </w:p>
    <w:p w14:paraId="0F227703" w14:textId="77777777" w:rsidR="00216BD0" w:rsidRDefault="00216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7E61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C0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6"/>
  </w:num>
  <w:num w:numId="2" w16cid:durableId="428895166">
    <w:abstractNumId w:val="5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61451"/>
    <w:rsid w:val="000F74F0"/>
    <w:rsid w:val="00104A26"/>
    <w:rsid w:val="00176DD5"/>
    <w:rsid w:val="00182A66"/>
    <w:rsid w:val="001D43B2"/>
    <w:rsid w:val="001F4EC1"/>
    <w:rsid w:val="00216BD0"/>
    <w:rsid w:val="002343CA"/>
    <w:rsid w:val="00263DFE"/>
    <w:rsid w:val="002F7130"/>
    <w:rsid w:val="002F752C"/>
    <w:rsid w:val="003031FE"/>
    <w:rsid w:val="003D79F8"/>
    <w:rsid w:val="005D08CF"/>
    <w:rsid w:val="005D7F0A"/>
    <w:rsid w:val="00671AAC"/>
    <w:rsid w:val="006F22E5"/>
    <w:rsid w:val="00726EE1"/>
    <w:rsid w:val="007B01B5"/>
    <w:rsid w:val="008C493D"/>
    <w:rsid w:val="00907B60"/>
    <w:rsid w:val="009225CF"/>
    <w:rsid w:val="009D2040"/>
    <w:rsid w:val="00A11B6F"/>
    <w:rsid w:val="00A23ACE"/>
    <w:rsid w:val="00AA7A85"/>
    <w:rsid w:val="00B12859"/>
    <w:rsid w:val="00B6155D"/>
    <w:rsid w:val="00B7212A"/>
    <w:rsid w:val="00B75702"/>
    <w:rsid w:val="00B75EE5"/>
    <w:rsid w:val="00BA70FE"/>
    <w:rsid w:val="00BD7799"/>
    <w:rsid w:val="00BE379B"/>
    <w:rsid w:val="00BF1205"/>
    <w:rsid w:val="00C279D4"/>
    <w:rsid w:val="00CA4629"/>
    <w:rsid w:val="00CB496D"/>
    <w:rsid w:val="00CD666D"/>
    <w:rsid w:val="00D27B7B"/>
    <w:rsid w:val="00D42563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C:\Users\Admin\AppData\Roaming\Microsoft\Templates\General notes.dotx</Template>
  <TotalTime>13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 Nguyen</cp:lastModifiedBy>
  <cp:revision>5</cp:revision>
  <dcterms:created xsi:type="dcterms:W3CDTF">2024-11-29T06:38:00Z</dcterms:created>
  <dcterms:modified xsi:type="dcterms:W3CDTF">2024-12-01T07:37:00Z</dcterms:modified>
</cp:coreProperties>
</file>