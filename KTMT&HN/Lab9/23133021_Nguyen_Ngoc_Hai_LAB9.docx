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9D7ED" w14:textId="007C211D" w:rsidR="003D79F8" w:rsidRPr="003D79F8" w:rsidRDefault="009D2040" w:rsidP="003D79F8">
      <w:pPr>
        <w:jc w:val="center"/>
        <w:rPr>
          <w:rStyle w:val="fontstyle01"/>
          <w:sz w:val="28"/>
          <w:szCs w:val="28"/>
        </w:rPr>
      </w:pPr>
      <w:r>
        <w:rPr>
          <w:sz w:val="28"/>
          <w:szCs w:val="28"/>
        </w:rPr>
        <w:t>Lab 9</w:t>
      </w:r>
      <w:r w:rsidR="00CA4629" w:rsidRPr="003D79F8">
        <w:rPr>
          <w:sz w:val="28"/>
          <w:szCs w:val="28"/>
          <w:lang w:val="vi-VN"/>
        </w:rPr>
        <w:t xml:space="preserve">: </w:t>
      </w:r>
      <w:r w:rsidR="003D79F8" w:rsidRPr="003D79F8">
        <w:rPr>
          <w:rStyle w:val="fontstyle01"/>
          <w:sz w:val="28"/>
          <w:szCs w:val="28"/>
        </w:rPr>
        <w:t>Indirect and Indexed Operands</w:t>
      </w:r>
    </w:p>
    <w:p w14:paraId="4E2D4383" w14:textId="37817FD2" w:rsidR="003D79F8" w:rsidRPr="003D79F8" w:rsidRDefault="003D79F8" w:rsidP="003D79F8">
      <w:pPr>
        <w:rPr>
          <w:rStyle w:val="fontstyle21"/>
          <w:sz w:val="28"/>
          <w:szCs w:val="28"/>
        </w:rPr>
      </w:pPr>
      <w:r w:rsidRPr="003D79F8">
        <w:rPr>
          <w:rStyle w:val="fontstyle21"/>
          <w:sz w:val="28"/>
          <w:szCs w:val="28"/>
        </w:rPr>
        <w:t xml:space="preserve">Use the following data declarations. Assume that the offset of </w:t>
      </w:r>
      <w:proofErr w:type="spellStart"/>
      <w:r w:rsidRPr="003D79F8">
        <w:rPr>
          <w:rStyle w:val="fontstyle31"/>
          <w:sz w:val="28"/>
          <w:szCs w:val="28"/>
        </w:rPr>
        <w:t>byteVal</w:t>
      </w:r>
      <w:proofErr w:type="spellEnd"/>
      <w:r w:rsidRPr="003D79F8">
        <w:rPr>
          <w:rStyle w:val="fontstyle31"/>
          <w:sz w:val="28"/>
          <w:szCs w:val="28"/>
        </w:rPr>
        <w:t xml:space="preserve"> </w:t>
      </w:r>
      <w:r w:rsidRPr="003D79F8">
        <w:rPr>
          <w:rStyle w:val="fontstyle21"/>
          <w:sz w:val="28"/>
          <w:szCs w:val="28"/>
        </w:rPr>
        <w:t>is 0000:</w:t>
      </w:r>
    </w:p>
    <w:p w14:paraId="3983DD12" w14:textId="77777777" w:rsidR="003D79F8" w:rsidRP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>.data</w:t>
      </w:r>
    </w:p>
    <w:p w14:paraId="12C4C546" w14:textId="77777777" w:rsidR="003D79F8" w:rsidRPr="003D79F8" w:rsidRDefault="003D79F8" w:rsidP="003D79F8">
      <w:pPr>
        <w:rPr>
          <w:rStyle w:val="fontstyle41"/>
          <w:sz w:val="28"/>
          <w:szCs w:val="28"/>
        </w:rPr>
      </w:pPr>
      <w:proofErr w:type="spellStart"/>
      <w:r w:rsidRPr="003D79F8">
        <w:rPr>
          <w:rStyle w:val="fontstyle41"/>
          <w:sz w:val="28"/>
          <w:szCs w:val="28"/>
        </w:rPr>
        <w:t>byteVal</w:t>
      </w:r>
      <w:proofErr w:type="spellEnd"/>
      <w:r w:rsidRPr="003D79F8">
        <w:rPr>
          <w:rStyle w:val="fontstyle41"/>
          <w:sz w:val="28"/>
          <w:szCs w:val="28"/>
        </w:rPr>
        <w:t xml:space="preserve"> </w:t>
      </w:r>
      <w:proofErr w:type="spellStart"/>
      <w:r w:rsidRPr="003D79F8">
        <w:rPr>
          <w:rStyle w:val="fontstyle41"/>
          <w:sz w:val="28"/>
          <w:szCs w:val="28"/>
        </w:rPr>
        <w:t>db</w:t>
      </w:r>
      <w:proofErr w:type="spellEnd"/>
      <w:r w:rsidRPr="003D79F8">
        <w:rPr>
          <w:rStyle w:val="fontstyle41"/>
          <w:sz w:val="28"/>
          <w:szCs w:val="28"/>
        </w:rPr>
        <w:t xml:space="preserve"> 1,2,3,4</w:t>
      </w:r>
    </w:p>
    <w:p w14:paraId="7D5A3515" w14:textId="77777777" w:rsidR="003D79F8" w:rsidRDefault="003D79F8" w:rsidP="003D79F8">
      <w:pPr>
        <w:rPr>
          <w:rStyle w:val="fontstyle41"/>
          <w:sz w:val="28"/>
          <w:szCs w:val="28"/>
        </w:rPr>
      </w:pPr>
      <w:proofErr w:type="spellStart"/>
      <w:r w:rsidRPr="003D79F8">
        <w:rPr>
          <w:rStyle w:val="fontstyle41"/>
          <w:sz w:val="28"/>
          <w:szCs w:val="28"/>
        </w:rPr>
        <w:t>wordVal</w:t>
      </w:r>
      <w:proofErr w:type="spellEnd"/>
      <w:r w:rsidRPr="003D79F8">
        <w:rPr>
          <w:rStyle w:val="fontstyle41"/>
          <w:sz w:val="28"/>
          <w:szCs w:val="28"/>
        </w:rPr>
        <w:t xml:space="preserve"> </w:t>
      </w:r>
      <w:proofErr w:type="spellStart"/>
      <w:r w:rsidRPr="003D79F8">
        <w:rPr>
          <w:rStyle w:val="fontstyle41"/>
          <w:sz w:val="28"/>
          <w:szCs w:val="28"/>
        </w:rPr>
        <w:t>dw</w:t>
      </w:r>
      <w:proofErr w:type="spellEnd"/>
      <w:r w:rsidRPr="003D79F8">
        <w:rPr>
          <w:rStyle w:val="fontstyle41"/>
          <w:sz w:val="28"/>
          <w:szCs w:val="28"/>
        </w:rPr>
        <w:t xml:space="preserve"> 1000h,2000h,3000h,4000h </w:t>
      </w:r>
    </w:p>
    <w:p w14:paraId="63606370" w14:textId="77777777" w:rsidR="003D79F8" w:rsidRDefault="003D79F8" w:rsidP="003D79F8">
      <w:pPr>
        <w:rPr>
          <w:rStyle w:val="fontstyle41"/>
          <w:sz w:val="28"/>
          <w:szCs w:val="28"/>
        </w:rPr>
      </w:pPr>
      <w:proofErr w:type="spellStart"/>
      <w:r w:rsidRPr="003D79F8">
        <w:rPr>
          <w:rStyle w:val="fontstyle41"/>
          <w:sz w:val="28"/>
          <w:szCs w:val="28"/>
        </w:rPr>
        <w:t>dwordVal</w:t>
      </w:r>
      <w:proofErr w:type="spellEnd"/>
      <w:r w:rsidRPr="003D79F8">
        <w:rPr>
          <w:rStyle w:val="fontstyle41"/>
          <w:sz w:val="28"/>
          <w:szCs w:val="28"/>
        </w:rPr>
        <w:t xml:space="preserve"> dd 12345678h,34567890h </w:t>
      </w:r>
    </w:p>
    <w:p w14:paraId="21D0B7B8" w14:textId="08B358C0" w:rsidR="003D79F8" w:rsidRPr="003D79F8" w:rsidRDefault="003D79F8" w:rsidP="003D79F8">
      <w:pPr>
        <w:rPr>
          <w:rStyle w:val="fontstyle41"/>
          <w:sz w:val="28"/>
          <w:szCs w:val="28"/>
        </w:rPr>
      </w:pPr>
      <w:proofErr w:type="spellStart"/>
      <w:r w:rsidRPr="003D79F8">
        <w:rPr>
          <w:rStyle w:val="fontstyle41"/>
          <w:sz w:val="28"/>
          <w:szCs w:val="28"/>
        </w:rPr>
        <w:t>aString</w:t>
      </w:r>
      <w:proofErr w:type="spellEnd"/>
      <w:r w:rsidRPr="003D79F8">
        <w:rPr>
          <w:rStyle w:val="fontstyle41"/>
          <w:sz w:val="28"/>
          <w:szCs w:val="28"/>
        </w:rPr>
        <w:t xml:space="preserve"> </w:t>
      </w:r>
      <w:proofErr w:type="spellStart"/>
      <w:r w:rsidRPr="003D79F8">
        <w:rPr>
          <w:rStyle w:val="fontstyle41"/>
          <w:sz w:val="28"/>
          <w:szCs w:val="28"/>
        </w:rPr>
        <w:t>db</w:t>
      </w:r>
      <w:proofErr w:type="spellEnd"/>
      <w:r w:rsidRPr="003D79F8">
        <w:rPr>
          <w:rStyle w:val="fontstyle41"/>
          <w:sz w:val="28"/>
          <w:szCs w:val="28"/>
        </w:rPr>
        <w:t xml:space="preserve"> "ABCDEFG",0</w:t>
      </w:r>
    </w:p>
    <w:p w14:paraId="5F24C48A" w14:textId="77777777" w:rsidR="003D79F8" w:rsidRPr="003D79F8" w:rsidRDefault="003D79F8" w:rsidP="003D79F8">
      <w:pPr>
        <w:rPr>
          <w:rStyle w:val="fontstyle41"/>
          <w:sz w:val="28"/>
          <w:szCs w:val="28"/>
        </w:rPr>
      </w:pPr>
      <w:proofErr w:type="spellStart"/>
      <w:r w:rsidRPr="003D79F8">
        <w:rPr>
          <w:rStyle w:val="fontstyle41"/>
          <w:sz w:val="28"/>
          <w:szCs w:val="28"/>
        </w:rPr>
        <w:t>pntr</w:t>
      </w:r>
      <w:proofErr w:type="spellEnd"/>
      <w:r w:rsidRPr="003D79F8">
        <w:rPr>
          <w:rStyle w:val="fontstyle41"/>
          <w:sz w:val="28"/>
          <w:szCs w:val="28"/>
        </w:rPr>
        <w:t xml:space="preserve"> </w:t>
      </w:r>
      <w:proofErr w:type="spellStart"/>
      <w:r w:rsidRPr="003D79F8">
        <w:rPr>
          <w:rStyle w:val="fontstyle41"/>
          <w:sz w:val="28"/>
          <w:szCs w:val="28"/>
        </w:rPr>
        <w:t>dw</w:t>
      </w:r>
      <w:proofErr w:type="spellEnd"/>
      <w:r w:rsidRPr="003D79F8">
        <w:rPr>
          <w:rStyle w:val="fontstyle41"/>
          <w:sz w:val="28"/>
          <w:szCs w:val="28"/>
        </w:rPr>
        <w:t xml:space="preserve"> </w:t>
      </w:r>
      <w:proofErr w:type="spellStart"/>
      <w:r w:rsidRPr="003D79F8">
        <w:rPr>
          <w:rStyle w:val="fontstyle41"/>
          <w:sz w:val="28"/>
          <w:szCs w:val="28"/>
        </w:rPr>
        <w:t>wordVal</w:t>
      </w:r>
      <w:proofErr w:type="spellEnd"/>
    </w:p>
    <w:p w14:paraId="2094D2E7" w14:textId="77777777" w:rsidR="003D79F8" w:rsidRPr="003D79F8" w:rsidRDefault="003D79F8" w:rsidP="003D79F8">
      <w:pPr>
        <w:rPr>
          <w:rStyle w:val="fontstyle21"/>
          <w:sz w:val="28"/>
          <w:szCs w:val="28"/>
        </w:rPr>
      </w:pPr>
      <w:r w:rsidRPr="003D79F8">
        <w:rPr>
          <w:rStyle w:val="fontstyle21"/>
          <w:sz w:val="28"/>
          <w:szCs w:val="28"/>
        </w:rPr>
        <w:t xml:space="preserve">1. Indicate </w:t>
      </w:r>
      <w:proofErr w:type="gramStart"/>
      <w:r w:rsidRPr="003D79F8">
        <w:rPr>
          <w:rStyle w:val="fontstyle21"/>
          <w:sz w:val="28"/>
          <w:szCs w:val="28"/>
        </w:rPr>
        <w:t>whether or not</w:t>
      </w:r>
      <w:proofErr w:type="gramEnd"/>
      <w:r w:rsidRPr="003D79F8">
        <w:rPr>
          <w:rStyle w:val="fontstyle21"/>
          <w:sz w:val="28"/>
          <w:szCs w:val="28"/>
        </w:rPr>
        <w:t xml:space="preserve"> each of the following instructions is valid:</w:t>
      </w:r>
    </w:p>
    <w:p w14:paraId="086BA98F" w14:textId="77777777" w:rsidR="003D79F8" w:rsidRPr="003D79F8" w:rsidRDefault="003D79F8" w:rsidP="003D79F8">
      <w:pPr>
        <w:rPr>
          <w:rStyle w:val="fontstyle21"/>
          <w:sz w:val="28"/>
          <w:szCs w:val="28"/>
        </w:rPr>
      </w:pPr>
      <w:r w:rsidRPr="003D79F8">
        <w:rPr>
          <w:rStyle w:val="fontstyle21"/>
          <w:sz w:val="28"/>
          <w:szCs w:val="28"/>
        </w:rPr>
        <w:t>(notate: V = valid, I = invalid)</w:t>
      </w:r>
    </w:p>
    <w:p w14:paraId="69CF2987" w14:textId="0FD8ECB8" w:rsid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a. mov </w:t>
      </w:r>
      <w:proofErr w:type="spellStart"/>
      <w:r w:rsidRPr="003D79F8">
        <w:rPr>
          <w:rStyle w:val="fontstyle41"/>
          <w:sz w:val="28"/>
          <w:szCs w:val="28"/>
        </w:rPr>
        <w:t>ax,byteVal</w:t>
      </w:r>
      <w:proofErr w:type="spellEnd"/>
      <w:r w:rsidRPr="003D79F8">
        <w:rPr>
          <w:rStyle w:val="fontstyle41"/>
          <w:sz w:val="28"/>
          <w:szCs w:val="28"/>
        </w:rPr>
        <w:t>[</w:t>
      </w:r>
      <w:proofErr w:type="spellStart"/>
      <w:r w:rsidRPr="003D79F8">
        <w:rPr>
          <w:rStyle w:val="fontstyle41"/>
          <w:sz w:val="28"/>
          <w:szCs w:val="28"/>
        </w:rPr>
        <w:t>si</w:t>
      </w:r>
      <w:proofErr w:type="spellEnd"/>
      <w:r w:rsidRPr="003D79F8">
        <w:rPr>
          <w:rStyle w:val="fontstyle41"/>
          <w:sz w:val="28"/>
          <w:szCs w:val="28"/>
        </w:rPr>
        <w:t>]</w:t>
      </w:r>
      <w:r w:rsidR="007C0806">
        <w:rPr>
          <w:rStyle w:val="fontstyle41"/>
          <w:sz w:val="28"/>
          <w:szCs w:val="28"/>
        </w:rPr>
        <w:t>, V</w:t>
      </w:r>
    </w:p>
    <w:p w14:paraId="00444929" w14:textId="755CDE39" w:rsid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b. </w:t>
      </w:r>
      <w:proofErr w:type="gramStart"/>
      <w:r w:rsidRPr="003D79F8">
        <w:rPr>
          <w:rStyle w:val="fontstyle41"/>
          <w:sz w:val="28"/>
          <w:szCs w:val="28"/>
        </w:rPr>
        <w:t>add</w:t>
      </w:r>
      <w:proofErr w:type="gramEnd"/>
      <w:r w:rsidRPr="003D79F8">
        <w:rPr>
          <w:rStyle w:val="fontstyle41"/>
          <w:sz w:val="28"/>
          <w:szCs w:val="28"/>
        </w:rPr>
        <w:t xml:space="preserve"> dx,[</w:t>
      </w:r>
      <w:proofErr w:type="spellStart"/>
      <w:r w:rsidRPr="003D79F8">
        <w:rPr>
          <w:rStyle w:val="fontstyle41"/>
          <w:sz w:val="28"/>
          <w:szCs w:val="28"/>
        </w:rPr>
        <w:t>cx+wordVal</w:t>
      </w:r>
      <w:proofErr w:type="spellEnd"/>
      <w:r w:rsidRPr="003D79F8">
        <w:rPr>
          <w:rStyle w:val="fontstyle41"/>
          <w:sz w:val="28"/>
          <w:szCs w:val="28"/>
        </w:rPr>
        <w:t>]</w:t>
      </w:r>
      <w:r w:rsidR="007C0806">
        <w:rPr>
          <w:rStyle w:val="fontstyle41"/>
          <w:sz w:val="28"/>
          <w:szCs w:val="28"/>
        </w:rPr>
        <w:t>, I</w:t>
      </w:r>
    </w:p>
    <w:p w14:paraId="50751A7E" w14:textId="5D2B55FB" w:rsid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c. mov </w:t>
      </w:r>
      <w:proofErr w:type="spellStart"/>
      <w:r w:rsidRPr="003D79F8">
        <w:rPr>
          <w:rStyle w:val="fontstyle41"/>
          <w:sz w:val="28"/>
          <w:szCs w:val="28"/>
        </w:rPr>
        <w:t>ecx</w:t>
      </w:r>
      <w:proofErr w:type="spellEnd"/>
      <w:r w:rsidRPr="003D79F8">
        <w:rPr>
          <w:rStyle w:val="fontstyle41"/>
          <w:sz w:val="28"/>
          <w:szCs w:val="28"/>
        </w:rPr>
        <w:t>,[</w:t>
      </w:r>
      <w:proofErr w:type="spellStart"/>
      <w:r w:rsidRPr="003D79F8">
        <w:rPr>
          <w:rStyle w:val="fontstyle41"/>
          <w:sz w:val="28"/>
          <w:szCs w:val="28"/>
        </w:rPr>
        <w:t>edi+dwordVal</w:t>
      </w:r>
      <w:proofErr w:type="spellEnd"/>
      <w:r w:rsidRPr="003D79F8">
        <w:rPr>
          <w:rStyle w:val="fontstyle41"/>
          <w:sz w:val="28"/>
          <w:szCs w:val="28"/>
        </w:rPr>
        <w:t>]</w:t>
      </w:r>
      <w:r w:rsidR="007C0806">
        <w:rPr>
          <w:rStyle w:val="fontstyle41"/>
          <w:sz w:val="28"/>
          <w:szCs w:val="28"/>
        </w:rPr>
        <w:t xml:space="preserve">, </w:t>
      </w:r>
      <w:r w:rsidR="00752D43">
        <w:rPr>
          <w:rStyle w:val="fontstyle41"/>
          <w:sz w:val="28"/>
          <w:szCs w:val="28"/>
        </w:rPr>
        <w:t>I</w:t>
      </w:r>
    </w:p>
    <w:p w14:paraId="2FC7A645" w14:textId="7790B91B" w:rsid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d. </w:t>
      </w:r>
      <w:proofErr w:type="spellStart"/>
      <w:r w:rsidRPr="003D79F8">
        <w:rPr>
          <w:rStyle w:val="fontstyle41"/>
          <w:sz w:val="28"/>
          <w:szCs w:val="28"/>
        </w:rPr>
        <w:t>xchg</w:t>
      </w:r>
      <w:proofErr w:type="spellEnd"/>
      <w:r w:rsidRPr="003D79F8">
        <w:rPr>
          <w:rStyle w:val="fontstyle41"/>
          <w:sz w:val="28"/>
          <w:szCs w:val="28"/>
        </w:rPr>
        <w:t xml:space="preserve"> al,[bx]</w:t>
      </w:r>
      <w:r w:rsidR="007C0806">
        <w:rPr>
          <w:rStyle w:val="fontstyle41"/>
          <w:sz w:val="28"/>
          <w:szCs w:val="28"/>
        </w:rPr>
        <w:t>, V</w:t>
      </w:r>
      <w:r w:rsidRPr="003D79F8">
        <w:rPr>
          <w:rStyle w:val="fontstyle41"/>
          <w:sz w:val="28"/>
          <w:szCs w:val="28"/>
        </w:rPr>
        <w:t xml:space="preserve"> </w:t>
      </w:r>
    </w:p>
    <w:p w14:paraId="276FF76E" w14:textId="36A79426" w:rsid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>e. mov ax,[bx+4]</w:t>
      </w:r>
      <w:r w:rsidR="007C0806">
        <w:rPr>
          <w:rStyle w:val="fontstyle41"/>
          <w:sz w:val="28"/>
          <w:szCs w:val="28"/>
        </w:rPr>
        <w:t>,V</w:t>
      </w:r>
      <w:r w:rsidRPr="003D79F8">
        <w:rPr>
          <w:rStyle w:val="fontstyle41"/>
          <w:sz w:val="28"/>
          <w:szCs w:val="28"/>
        </w:rPr>
        <w:t xml:space="preserve"> </w:t>
      </w:r>
    </w:p>
    <w:p w14:paraId="3445ED3B" w14:textId="75CD9885" w:rsid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>f. mov [bx],[</w:t>
      </w:r>
      <w:proofErr w:type="spellStart"/>
      <w:r w:rsidRPr="003D79F8">
        <w:rPr>
          <w:rStyle w:val="fontstyle41"/>
          <w:sz w:val="28"/>
          <w:szCs w:val="28"/>
        </w:rPr>
        <w:t>si</w:t>
      </w:r>
      <w:proofErr w:type="spellEnd"/>
      <w:r w:rsidRPr="003D79F8">
        <w:rPr>
          <w:rStyle w:val="fontstyle41"/>
          <w:sz w:val="28"/>
          <w:szCs w:val="28"/>
        </w:rPr>
        <w:t>]</w:t>
      </w:r>
      <w:r w:rsidR="007C0806">
        <w:rPr>
          <w:rStyle w:val="fontstyle41"/>
          <w:sz w:val="28"/>
          <w:szCs w:val="28"/>
        </w:rPr>
        <w:t>, I</w:t>
      </w:r>
      <w:r w:rsidRPr="003D79F8">
        <w:rPr>
          <w:rStyle w:val="fontstyle41"/>
          <w:sz w:val="28"/>
          <w:szCs w:val="28"/>
        </w:rPr>
        <w:t xml:space="preserve"> </w:t>
      </w:r>
    </w:p>
    <w:p w14:paraId="25548AEC" w14:textId="0F3191C1" w:rsid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g. </w:t>
      </w:r>
      <w:proofErr w:type="spellStart"/>
      <w:r w:rsidRPr="003D79F8">
        <w:rPr>
          <w:rStyle w:val="fontstyle41"/>
          <w:sz w:val="28"/>
          <w:szCs w:val="28"/>
        </w:rPr>
        <w:t>xchg</w:t>
      </w:r>
      <w:proofErr w:type="spellEnd"/>
      <w:r w:rsidRPr="003D79F8">
        <w:rPr>
          <w:rStyle w:val="fontstyle41"/>
          <w:sz w:val="28"/>
          <w:szCs w:val="28"/>
        </w:rPr>
        <w:t xml:space="preserve"> </w:t>
      </w:r>
      <w:proofErr w:type="spellStart"/>
      <w:r w:rsidRPr="003D79F8">
        <w:rPr>
          <w:rStyle w:val="fontstyle41"/>
          <w:sz w:val="28"/>
          <w:szCs w:val="28"/>
        </w:rPr>
        <w:t>al,byteVal</w:t>
      </w:r>
      <w:proofErr w:type="spellEnd"/>
      <w:r w:rsidRPr="003D79F8">
        <w:rPr>
          <w:rStyle w:val="fontstyle41"/>
          <w:sz w:val="28"/>
          <w:szCs w:val="28"/>
        </w:rPr>
        <w:t>[dx]</w:t>
      </w:r>
      <w:r w:rsidR="007C0806">
        <w:rPr>
          <w:rStyle w:val="fontstyle41"/>
          <w:sz w:val="28"/>
          <w:szCs w:val="28"/>
        </w:rPr>
        <w:t>, V</w:t>
      </w:r>
    </w:p>
    <w:p w14:paraId="24C8F783" w14:textId="77777777" w:rsidR="003D79F8" w:rsidRPr="003D79F8" w:rsidRDefault="003D79F8" w:rsidP="003D79F8">
      <w:pPr>
        <w:rPr>
          <w:rStyle w:val="fontstyle41"/>
          <w:sz w:val="28"/>
          <w:szCs w:val="28"/>
        </w:rPr>
      </w:pPr>
    </w:p>
    <w:p w14:paraId="37624D83" w14:textId="77777777" w:rsidR="003D79F8" w:rsidRPr="003D79F8" w:rsidRDefault="003D79F8" w:rsidP="003D79F8">
      <w:pPr>
        <w:rPr>
          <w:rStyle w:val="fontstyle21"/>
          <w:sz w:val="28"/>
          <w:szCs w:val="28"/>
        </w:rPr>
      </w:pPr>
      <w:r w:rsidRPr="003D79F8">
        <w:rPr>
          <w:rStyle w:val="fontstyle21"/>
          <w:sz w:val="28"/>
          <w:szCs w:val="28"/>
        </w:rPr>
        <w:t xml:space="preserve">2. Indicate the hexadecimal value of the </w:t>
      </w:r>
      <w:proofErr w:type="gramStart"/>
      <w:r w:rsidRPr="003D79F8">
        <w:rPr>
          <w:rStyle w:val="fontstyle21"/>
          <w:sz w:val="28"/>
          <w:szCs w:val="28"/>
        </w:rPr>
        <w:t>final destination</w:t>
      </w:r>
      <w:proofErr w:type="gramEnd"/>
      <w:r w:rsidRPr="003D79F8">
        <w:rPr>
          <w:rStyle w:val="fontstyle21"/>
          <w:sz w:val="28"/>
          <w:szCs w:val="28"/>
        </w:rPr>
        <w:t xml:space="preserve"> operand after each of the following code fragments has executed:</w:t>
      </w:r>
    </w:p>
    <w:p w14:paraId="514462E5" w14:textId="77777777" w:rsidR="003D79F8" w:rsidRPr="003D79F8" w:rsidRDefault="003D79F8" w:rsidP="003D79F8">
      <w:pPr>
        <w:rPr>
          <w:rStyle w:val="fontstyle21"/>
          <w:sz w:val="28"/>
          <w:szCs w:val="28"/>
        </w:rPr>
      </w:pPr>
      <w:r w:rsidRPr="003D79F8">
        <w:rPr>
          <w:rStyle w:val="fontstyle21"/>
          <w:sz w:val="28"/>
          <w:szCs w:val="28"/>
        </w:rPr>
        <w:t>(If any instruction is invalid, indicate "I" as the answer.)</w:t>
      </w:r>
    </w:p>
    <w:p w14:paraId="334150CD" w14:textId="4EB48D5E" w:rsid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a. mov </w:t>
      </w:r>
      <w:proofErr w:type="spellStart"/>
      <w:r w:rsidRPr="003D79F8">
        <w:rPr>
          <w:rStyle w:val="fontstyle41"/>
          <w:sz w:val="28"/>
          <w:szCs w:val="28"/>
        </w:rPr>
        <w:t>si,offset</w:t>
      </w:r>
      <w:proofErr w:type="spellEnd"/>
      <w:r w:rsidRPr="003D79F8">
        <w:rPr>
          <w:rStyle w:val="fontstyle41"/>
          <w:sz w:val="28"/>
          <w:szCs w:val="28"/>
        </w:rPr>
        <w:t xml:space="preserve"> </w:t>
      </w:r>
      <w:proofErr w:type="spellStart"/>
      <w:r w:rsidRPr="003D79F8">
        <w:rPr>
          <w:rStyle w:val="fontstyle41"/>
          <w:sz w:val="28"/>
          <w:szCs w:val="28"/>
        </w:rPr>
        <w:t>byteVal</w:t>
      </w:r>
      <w:proofErr w:type="spellEnd"/>
      <w:r w:rsidRPr="003D79F8">
        <w:rPr>
          <w:rStyle w:val="fontstyle41"/>
          <w:sz w:val="28"/>
          <w:szCs w:val="28"/>
        </w:rPr>
        <w:t xml:space="preserve"> mov al,[si+1] </w:t>
      </w:r>
      <w:r w:rsidR="00662211">
        <w:rPr>
          <w:rStyle w:val="fontstyle41"/>
          <w:sz w:val="28"/>
          <w:szCs w:val="28"/>
        </w:rPr>
        <w:t>=&gt;</w:t>
      </w:r>
      <w:r w:rsidR="005B38CA">
        <w:rPr>
          <w:rStyle w:val="fontstyle41"/>
          <w:sz w:val="28"/>
          <w:szCs w:val="28"/>
        </w:rPr>
        <w:t xml:space="preserve"> al</w:t>
      </w:r>
      <w:r w:rsidR="005F4E1D">
        <w:rPr>
          <w:rStyle w:val="fontstyle41"/>
          <w:sz w:val="28"/>
          <w:szCs w:val="28"/>
        </w:rPr>
        <w:t xml:space="preserve"> = 02h</w:t>
      </w:r>
    </w:p>
    <w:p w14:paraId="50B5B29E" w14:textId="43F9DEBD" w:rsid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b. mov di,6 mov </w:t>
      </w:r>
      <w:proofErr w:type="spellStart"/>
      <w:r w:rsidRPr="003D79F8">
        <w:rPr>
          <w:rStyle w:val="fontstyle41"/>
          <w:sz w:val="28"/>
          <w:szCs w:val="28"/>
        </w:rPr>
        <w:t>dx,wordVal</w:t>
      </w:r>
      <w:proofErr w:type="spellEnd"/>
      <w:r w:rsidRPr="003D79F8">
        <w:rPr>
          <w:rStyle w:val="fontstyle41"/>
          <w:sz w:val="28"/>
          <w:szCs w:val="28"/>
        </w:rPr>
        <w:t xml:space="preserve">[di] </w:t>
      </w:r>
      <w:r w:rsidR="00662211">
        <w:rPr>
          <w:rStyle w:val="fontstyle41"/>
          <w:sz w:val="28"/>
          <w:szCs w:val="28"/>
        </w:rPr>
        <w:t>=&gt;</w:t>
      </w:r>
      <w:r w:rsidR="005F4E1D">
        <w:rPr>
          <w:rStyle w:val="fontstyle41"/>
          <w:sz w:val="28"/>
          <w:szCs w:val="28"/>
        </w:rPr>
        <w:t xml:space="preserve"> dx</w:t>
      </w:r>
      <w:r w:rsidR="00662211">
        <w:rPr>
          <w:rStyle w:val="fontstyle41"/>
          <w:sz w:val="28"/>
          <w:szCs w:val="28"/>
        </w:rPr>
        <w:t xml:space="preserve"> = 4000h</w:t>
      </w:r>
    </w:p>
    <w:p w14:paraId="159503E5" w14:textId="0C31ECD4" w:rsid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c. mov bx,4 mov </w:t>
      </w:r>
      <w:proofErr w:type="spellStart"/>
      <w:r w:rsidRPr="003D79F8">
        <w:rPr>
          <w:rStyle w:val="fontstyle41"/>
          <w:sz w:val="28"/>
          <w:szCs w:val="28"/>
        </w:rPr>
        <w:t>ecx</w:t>
      </w:r>
      <w:proofErr w:type="spellEnd"/>
      <w:r w:rsidRPr="003D79F8">
        <w:rPr>
          <w:rStyle w:val="fontstyle41"/>
          <w:sz w:val="28"/>
          <w:szCs w:val="28"/>
        </w:rPr>
        <w:t>,[</w:t>
      </w:r>
      <w:proofErr w:type="spellStart"/>
      <w:r w:rsidRPr="003D79F8">
        <w:rPr>
          <w:rStyle w:val="fontstyle41"/>
          <w:sz w:val="28"/>
          <w:szCs w:val="28"/>
        </w:rPr>
        <w:t>bx+dwordVal</w:t>
      </w:r>
      <w:proofErr w:type="spellEnd"/>
      <w:r w:rsidRPr="003D79F8">
        <w:rPr>
          <w:rStyle w:val="fontstyle41"/>
          <w:sz w:val="28"/>
          <w:szCs w:val="28"/>
        </w:rPr>
        <w:t xml:space="preserve">] </w:t>
      </w:r>
      <w:r w:rsidR="00662211">
        <w:rPr>
          <w:rStyle w:val="fontstyle41"/>
          <w:sz w:val="28"/>
          <w:szCs w:val="28"/>
        </w:rPr>
        <w:t xml:space="preserve">=&gt; </w:t>
      </w:r>
      <w:proofErr w:type="spellStart"/>
      <w:r w:rsidR="00662211">
        <w:rPr>
          <w:rStyle w:val="fontstyle41"/>
          <w:sz w:val="28"/>
          <w:szCs w:val="28"/>
        </w:rPr>
        <w:t>ecx</w:t>
      </w:r>
      <w:proofErr w:type="spellEnd"/>
      <w:r w:rsidR="00662211">
        <w:rPr>
          <w:rStyle w:val="fontstyle41"/>
          <w:sz w:val="28"/>
          <w:szCs w:val="28"/>
        </w:rPr>
        <w:t xml:space="preserve"> = 34567890h</w:t>
      </w:r>
    </w:p>
    <w:p w14:paraId="45131E37" w14:textId="4D578D09" w:rsidR="00A23ACE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lastRenderedPageBreak/>
        <w:t xml:space="preserve">d. </w:t>
      </w:r>
      <w:r w:rsidR="00A23ACE">
        <w:rPr>
          <w:rStyle w:val="fontstyle41"/>
          <w:sz w:val="28"/>
          <w:szCs w:val="28"/>
        </w:rPr>
        <w:tab/>
      </w:r>
      <w:r w:rsidRPr="003D79F8">
        <w:rPr>
          <w:rStyle w:val="fontstyle41"/>
          <w:sz w:val="28"/>
          <w:szCs w:val="28"/>
        </w:rPr>
        <w:t xml:space="preserve">mov </w:t>
      </w:r>
      <w:proofErr w:type="spellStart"/>
      <w:r w:rsidRPr="003D79F8">
        <w:rPr>
          <w:rStyle w:val="fontstyle41"/>
          <w:sz w:val="28"/>
          <w:szCs w:val="28"/>
        </w:rPr>
        <w:t>si,offset</w:t>
      </w:r>
      <w:proofErr w:type="spellEnd"/>
      <w:r w:rsidRPr="003D79F8">
        <w:rPr>
          <w:rStyle w:val="fontstyle41"/>
          <w:sz w:val="28"/>
          <w:szCs w:val="28"/>
        </w:rPr>
        <w:t xml:space="preserve"> </w:t>
      </w:r>
      <w:proofErr w:type="spellStart"/>
      <w:r w:rsidRPr="003D79F8">
        <w:rPr>
          <w:rStyle w:val="fontstyle41"/>
          <w:sz w:val="28"/>
          <w:szCs w:val="28"/>
        </w:rPr>
        <w:t>aString</w:t>
      </w:r>
      <w:proofErr w:type="spellEnd"/>
      <w:r w:rsidRPr="003D79F8">
        <w:rPr>
          <w:rStyle w:val="fontstyle41"/>
          <w:sz w:val="28"/>
          <w:szCs w:val="28"/>
        </w:rPr>
        <w:t xml:space="preserve"> </w:t>
      </w:r>
    </w:p>
    <w:p w14:paraId="4E9BF0A2" w14:textId="77777777" w:rsidR="00A23ACE" w:rsidRDefault="003D79F8" w:rsidP="00A23ACE">
      <w:pPr>
        <w:ind w:firstLine="720"/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mov al,byteVal+1 </w:t>
      </w:r>
    </w:p>
    <w:p w14:paraId="4792CFE5" w14:textId="097AFF2C" w:rsidR="003D79F8" w:rsidRDefault="003D79F8" w:rsidP="00A23ACE">
      <w:pPr>
        <w:ind w:firstLine="720"/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>mov [</w:t>
      </w:r>
      <w:proofErr w:type="spellStart"/>
      <w:r w:rsidRPr="003D79F8">
        <w:rPr>
          <w:rStyle w:val="fontstyle41"/>
          <w:sz w:val="28"/>
          <w:szCs w:val="28"/>
        </w:rPr>
        <w:t>si</w:t>
      </w:r>
      <w:proofErr w:type="spellEnd"/>
      <w:r w:rsidRPr="003D79F8">
        <w:rPr>
          <w:rStyle w:val="fontstyle41"/>
          <w:sz w:val="28"/>
          <w:szCs w:val="28"/>
        </w:rPr>
        <w:t>],al</w:t>
      </w:r>
    </w:p>
    <w:p w14:paraId="721425DE" w14:textId="77777777" w:rsidR="00422C47" w:rsidRDefault="00422C47" w:rsidP="00A23ACE">
      <w:pPr>
        <w:ind w:firstLine="720"/>
        <w:rPr>
          <w:rStyle w:val="fontstyle41"/>
          <w:sz w:val="28"/>
          <w:szCs w:val="28"/>
        </w:rPr>
      </w:pPr>
    </w:p>
    <w:p w14:paraId="2A7D8F03" w14:textId="1C32B7E9" w:rsidR="00422C47" w:rsidRDefault="00422C47" w:rsidP="00422C47">
      <w:pPr>
        <w:rPr>
          <w:rStyle w:val="fontstyle41"/>
          <w:sz w:val="28"/>
          <w:szCs w:val="28"/>
        </w:rPr>
      </w:pPr>
      <w:r>
        <w:rPr>
          <w:rStyle w:val="fontstyle41"/>
          <w:sz w:val="28"/>
          <w:szCs w:val="28"/>
        </w:rPr>
        <w:t>=&gt;[</w:t>
      </w:r>
      <w:proofErr w:type="spellStart"/>
      <w:r>
        <w:rPr>
          <w:rStyle w:val="fontstyle41"/>
          <w:sz w:val="28"/>
          <w:szCs w:val="28"/>
        </w:rPr>
        <w:t>si</w:t>
      </w:r>
      <w:proofErr w:type="spellEnd"/>
      <w:r>
        <w:rPr>
          <w:rStyle w:val="fontstyle41"/>
          <w:sz w:val="28"/>
          <w:szCs w:val="28"/>
        </w:rPr>
        <w:t>] = 02h</w:t>
      </w:r>
    </w:p>
    <w:p w14:paraId="2B00A8F6" w14:textId="77777777" w:rsidR="00422C47" w:rsidRPr="003D79F8" w:rsidRDefault="00422C47" w:rsidP="00422C47">
      <w:pPr>
        <w:rPr>
          <w:rStyle w:val="fontstyle41"/>
          <w:sz w:val="28"/>
          <w:szCs w:val="28"/>
        </w:rPr>
      </w:pPr>
    </w:p>
    <w:p w14:paraId="663E62D3" w14:textId="77E830F8" w:rsidR="003D79F8" w:rsidRP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e. </w:t>
      </w:r>
      <w:r w:rsidR="00A23ACE">
        <w:rPr>
          <w:rStyle w:val="fontstyle41"/>
          <w:sz w:val="28"/>
          <w:szCs w:val="28"/>
        </w:rPr>
        <w:tab/>
      </w:r>
      <w:r w:rsidRPr="003D79F8">
        <w:rPr>
          <w:rStyle w:val="fontstyle41"/>
          <w:sz w:val="28"/>
          <w:szCs w:val="28"/>
        </w:rPr>
        <w:t xml:space="preserve">mov </w:t>
      </w:r>
      <w:proofErr w:type="spellStart"/>
      <w:r w:rsidRPr="003D79F8">
        <w:rPr>
          <w:rStyle w:val="fontstyle41"/>
          <w:sz w:val="28"/>
          <w:szCs w:val="28"/>
        </w:rPr>
        <w:t>si,offset</w:t>
      </w:r>
      <w:proofErr w:type="spellEnd"/>
    </w:p>
    <w:p w14:paraId="0262224E" w14:textId="77777777" w:rsidR="003D79F8" w:rsidRPr="003D79F8" w:rsidRDefault="003D79F8" w:rsidP="00A23ACE">
      <w:pPr>
        <w:ind w:firstLine="720"/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>aString+2</w:t>
      </w:r>
    </w:p>
    <w:p w14:paraId="42875EBC" w14:textId="55C4C60C" w:rsidR="003D79F8" w:rsidRDefault="003D79F8" w:rsidP="00061451">
      <w:pPr>
        <w:ind w:firstLine="720"/>
        <w:rPr>
          <w:rStyle w:val="fontstyle41"/>
          <w:sz w:val="28"/>
          <w:szCs w:val="28"/>
        </w:rPr>
      </w:pPr>
      <w:proofErr w:type="spellStart"/>
      <w:r w:rsidRPr="003D79F8">
        <w:rPr>
          <w:rStyle w:val="fontstyle41"/>
          <w:sz w:val="28"/>
          <w:szCs w:val="28"/>
        </w:rPr>
        <w:t>inc</w:t>
      </w:r>
      <w:proofErr w:type="spellEnd"/>
      <w:r w:rsidRPr="003D79F8">
        <w:rPr>
          <w:rStyle w:val="fontstyle41"/>
          <w:sz w:val="28"/>
          <w:szCs w:val="28"/>
        </w:rPr>
        <w:t xml:space="preserve"> byte </w:t>
      </w:r>
      <w:proofErr w:type="spellStart"/>
      <w:r w:rsidRPr="003D79F8">
        <w:rPr>
          <w:rStyle w:val="fontstyle41"/>
          <w:sz w:val="28"/>
          <w:szCs w:val="28"/>
        </w:rPr>
        <w:t>ptr</w:t>
      </w:r>
      <w:proofErr w:type="spellEnd"/>
      <w:r w:rsidRPr="003D79F8">
        <w:rPr>
          <w:rStyle w:val="fontstyle41"/>
          <w:sz w:val="28"/>
          <w:szCs w:val="28"/>
        </w:rPr>
        <w:t>[</w:t>
      </w:r>
      <w:proofErr w:type="spellStart"/>
      <w:r w:rsidRPr="003D79F8">
        <w:rPr>
          <w:rStyle w:val="fontstyle41"/>
          <w:sz w:val="28"/>
          <w:szCs w:val="28"/>
        </w:rPr>
        <w:t>si</w:t>
      </w:r>
      <w:proofErr w:type="spellEnd"/>
      <w:r w:rsidRPr="003D79F8">
        <w:rPr>
          <w:rStyle w:val="fontstyle41"/>
          <w:sz w:val="28"/>
          <w:szCs w:val="28"/>
        </w:rPr>
        <w:t>]</w:t>
      </w:r>
    </w:p>
    <w:p w14:paraId="6275FDB3" w14:textId="77777777" w:rsidR="00422C47" w:rsidRDefault="00422C47" w:rsidP="00061451">
      <w:pPr>
        <w:ind w:firstLine="720"/>
        <w:rPr>
          <w:rStyle w:val="fontstyle41"/>
          <w:sz w:val="28"/>
          <w:szCs w:val="28"/>
        </w:rPr>
      </w:pPr>
    </w:p>
    <w:p w14:paraId="5036AB3E" w14:textId="3ACDBD6C" w:rsidR="00422C47" w:rsidRDefault="00422C47" w:rsidP="00FB7D8A">
      <w:pPr>
        <w:rPr>
          <w:rStyle w:val="fontstyle41"/>
          <w:sz w:val="28"/>
          <w:szCs w:val="28"/>
        </w:rPr>
      </w:pPr>
      <w:r>
        <w:rPr>
          <w:rStyle w:val="fontstyle41"/>
          <w:sz w:val="28"/>
          <w:szCs w:val="28"/>
        </w:rPr>
        <w:t>=&gt;[</w:t>
      </w:r>
      <w:proofErr w:type="spellStart"/>
      <w:r>
        <w:rPr>
          <w:rStyle w:val="fontstyle41"/>
          <w:sz w:val="28"/>
          <w:szCs w:val="28"/>
        </w:rPr>
        <w:t>si</w:t>
      </w:r>
      <w:proofErr w:type="spellEnd"/>
      <w:r>
        <w:rPr>
          <w:rStyle w:val="fontstyle41"/>
          <w:sz w:val="28"/>
          <w:szCs w:val="28"/>
        </w:rPr>
        <w:t>] = 44h</w:t>
      </w:r>
    </w:p>
    <w:p w14:paraId="0D662AF7" w14:textId="77777777" w:rsidR="00422C47" w:rsidRPr="003D79F8" w:rsidRDefault="00422C47" w:rsidP="00061451">
      <w:pPr>
        <w:ind w:firstLine="720"/>
        <w:rPr>
          <w:rStyle w:val="fontstyle41"/>
          <w:sz w:val="28"/>
          <w:szCs w:val="28"/>
        </w:rPr>
      </w:pPr>
    </w:p>
    <w:p w14:paraId="5E4A39D6" w14:textId="4C3DBF7E" w:rsidR="003D79F8" w:rsidRP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f. </w:t>
      </w:r>
      <w:r w:rsidR="00A23ACE">
        <w:rPr>
          <w:rStyle w:val="fontstyle41"/>
          <w:sz w:val="28"/>
          <w:szCs w:val="28"/>
        </w:rPr>
        <w:tab/>
      </w:r>
      <w:r w:rsidRPr="003D79F8">
        <w:rPr>
          <w:rStyle w:val="fontstyle41"/>
          <w:sz w:val="28"/>
          <w:szCs w:val="28"/>
        </w:rPr>
        <w:t xml:space="preserve">mov </w:t>
      </w:r>
      <w:proofErr w:type="spellStart"/>
      <w:r w:rsidRPr="003D79F8">
        <w:rPr>
          <w:rStyle w:val="fontstyle41"/>
          <w:sz w:val="28"/>
          <w:szCs w:val="28"/>
        </w:rPr>
        <w:t>bx,pntr</w:t>
      </w:r>
      <w:proofErr w:type="spellEnd"/>
    </w:p>
    <w:p w14:paraId="6099B8B5" w14:textId="77777777" w:rsidR="003D79F8" w:rsidRPr="003D79F8" w:rsidRDefault="003D79F8" w:rsidP="00A23ACE">
      <w:pPr>
        <w:ind w:firstLine="720"/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add word </w:t>
      </w:r>
      <w:proofErr w:type="spellStart"/>
      <w:r w:rsidRPr="003D79F8">
        <w:rPr>
          <w:rStyle w:val="fontstyle41"/>
          <w:sz w:val="28"/>
          <w:szCs w:val="28"/>
        </w:rPr>
        <w:t>ptr</w:t>
      </w:r>
      <w:proofErr w:type="spellEnd"/>
    </w:p>
    <w:p w14:paraId="044FDC29" w14:textId="77777777" w:rsidR="003D79F8" w:rsidRDefault="003D79F8" w:rsidP="00A23ACE">
      <w:pPr>
        <w:ind w:firstLine="720"/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>[bx],2</w:t>
      </w:r>
    </w:p>
    <w:p w14:paraId="26590E7D" w14:textId="77777777" w:rsidR="00422C47" w:rsidRDefault="00422C47" w:rsidP="00A23ACE">
      <w:pPr>
        <w:ind w:firstLine="720"/>
        <w:rPr>
          <w:rStyle w:val="fontstyle41"/>
          <w:sz w:val="28"/>
          <w:szCs w:val="28"/>
        </w:rPr>
      </w:pPr>
    </w:p>
    <w:p w14:paraId="6E07606F" w14:textId="41251728" w:rsidR="00422C47" w:rsidRPr="00CE12DB" w:rsidRDefault="00CE12DB" w:rsidP="00CE12DB">
      <w:pPr>
        <w:rPr>
          <w:rStyle w:val="fontstyle41"/>
          <w:sz w:val="28"/>
          <w:szCs w:val="28"/>
        </w:rPr>
      </w:pPr>
      <w:r>
        <w:rPr>
          <w:rStyle w:val="fontstyle41"/>
          <w:sz w:val="28"/>
          <w:szCs w:val="28"/>
        </w:rPr>
        <w:t xml:space="preserve">=&gt; </w:t>
      </w:r>
      <w:proofErr w:type="spellStart"/>
      <w:r w:rsidRPr="00CE12DB">
        <w:rPr>
          <w:rStyle w:val="fontstyle41"/>
          <w:sz w:val="28"/>
          <w:szCs w:val="28"/>
        </w:rPr>
        <w:t>wordVal</w:t>
      </w:r>
      <w:proofErr w:type="spellEnd"/>
      <w:r w:rsidRPr="00CE12DB">
        <w:rPr>
          <w:rStyle w:val="fontstyle41"/>
          <w:sz w:val="28"/>
          <w:szCs w:val="28"/>
        </w:rPr>
        <w:t>[0] = 1002h</w:t>
      </w:r>
    </w:p>
    <w:p w14:paraId="57C20C0A" w14:textId="77777777" w:rsidR="00422C47" w:rsidRPr="003D79F8" w:rsidRDefault="00422C47" w:rsidP="00A23ACE">
      <w:pPr>
        <w:ind w:firstLine="720"/>
        <w:rPr>
          <w:rStyle w:val="fontstyle41"/>
          <w:sz w:val="28"/>
          <w:szCs w:val="28"/>
        </w:rPr>
      </w:pPr>
    </w:p>
    <w:p w14:paraId="06BDD3A9" w14:textId="66D31E49" w:rsidR="003D79F8" w:rsidRP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g. </w:t>
      </w:r>
      <w:r w:rsidR="00A23ACE">
        <w:rPr>
          <w:rStyle w:val="fontstyle41"/>
          <w:sz w:val="28"/>
          <w:szCs w:val="28"/>
        </w:rPr>
        <w:tab/>
      </w:r>
      <w:r w:rsidRPr="003D79F8">
        <w:rPr>
          <w:rStyle w:val="fontstyle41"/>
          <w:sz w:val="28"/>
          <w:szCs w:val="28"/>
        </w:rPr>
        <w:t xml:space="preserve">mov </w:t>
      </w:r>
      <w:proofErr w:type="spellStart"/>
      <w:r w:rsidRPr="003D79F8">
        <w:rPr>
          <w:rStyle w:val="fontstyle41"/>
          <w:sz w:val="28"/>
          <w:szCs w:val="28"/>
        </w:rPr>
        <w:t>di,offset</w:t>
      </w:r>
      <w:proofErr w:type="spellEnd"/>
    </w:p>
    <w:p w14:paraId="3B6DA7CD" w14:textId="77777777" w:rsidR="003D79F8" w:rsidRPr="003D79F8" w:rsidRDefault="003D79F8" w:rsidP="00A23ACE">
      <w:pPr>
        <w:ind w:firstLine="720"/>
        <w:rPr>
          <w:rStyle w:val="fontstyle41"/>
          <w:sz w:val="28"/>
          <w:szCs w:val="28"/>
        </w:rPr>
      </w:pPr>
      <w:proofErr w:type="spellStart"/>
      <w:r w:rsidRPr="003D79F8">
        <w:rPr>
          <w:rStyle w:val="fontstyle41"/>
          <w:sz w:val="28"/>
          <w:szCs w:val="28"/>
        </w:rPr>
        <w:t>pntr</w:t>
      </w:r>
      <w:proofErr w:type="spellEnd"/>
    </w:p>
    <w:p w14:paraId="78CB4028" w14:textId="77777777" w:rsidR="003D79F8" w:rsidRPr="003D79F8" w:rsidRDefault="003D79F8" w:rsidP="00A23ACE">
      <w:pPr>
        <w:ind w:firstLine="720"/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mov </w:t>
      </w:r>
      <w:proofErr w:type="spellStart"/>
      <w:r w:rsidRPr="003D79F8">
        <w:rPr>
          <w:rStyle w:val="fontstyle41"/>
          <w:sz w:val="28"/>
          <w:szCs w:val="28"/>
        </w:rPr>
        <w:t>si</w:t>
      </w:r>
      <w:proofErr w:type="spellEnd"/>
      <w:r w:rsidRPr="003D79F8">
        <w:rPr>
          <w:rStyle w:val="fontstyle41"/>
          <w:sz w:val="28"/>
          <w:szCs w:val="28"/>
        </w:rPr>
        <w:t>,[di]</w:t>
      </w:r>
    </w:p>
    <w:p w14:paraId="286932D2" w14:textId="77777777" w:rsidR="003D79F8" w:rsidRDefault="003D79F8" w:rsidP="00A23ACE">
      <w:pPr>
        <w:ind w:firstLine="720"/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>mov ax,[si+2]</w:t>
      </w:r>
    </w:p>
    <w:p w14:paraId="28F95A81" w14:textId="77777777" w:rsidR="00CE12DB" w:rsidRDefault="00CE12DB" w:rsidP="00A23ACE">
      <w:pPr>
        <w:ind w:firstLine="720"/>
        <w:rPr>
          <w:rStyle w:val="fontstyle41"/>
          <w:sz w:val="28"/>
          <w:szCs w:val="28"/>
        </w:rPr>
      </w:pPr>
    </w:p>
    <w:p w14:paraId="63D3E78B" w14:textId="210B8279" w:rsidR="00CE12DB" w:rsidRPr="00CE12DB" w:rsidRDefault="00CE12DB" w:rsidP="00CE12DB">
      <w:pPr>
        <w:rPr>
          <w:rStyle w:val="fontstyle41"/>
          <w:sz w:val="28"/>
          <w:szCs w:val="28"/>
        </w:rPr>
      </w:pPr>
      <w:r>
        <w:rPr>
          <w:rStyle w:val="fontstyle41"/>
          <w:sz w:val="28"/>
          <w:szCs w:val="28"/>
        </w:rPr>
        <w:t xml:space="preserve">=&gt; ax = </w:t>
      </w:r>
      <w:r w:rsidR="00A96F9A">
        <w:rPr>
          <w:rStyle w:val="fontstyle41"/>
          <w:sz w:val="28"/>
          <w:szCs w:val="28"/>
        </w:rPr>
        <w:t>3</w:t>
      </w:r>
      <w:r>
        <w:rPr>
          <w:rStyle w:val="fontstyle41"/>
          <w:sz w:val="28"/>
          <w:szCs w:val="28"/>
        </w:rPr>
        <w:t xml:space="preserve">000h </w:t>
      </w:r>
    </w:p>
    <w:p w14:paraId="2B2E1C95" w14:textId="77777777" w:rsidR="003D79F8" w:rsidRPr="003D79F8" w:rsidRDefault="003D79F8" w:rsidP="003D79F8">
      <w:pPr>
        <w:rPr>
          <w:rStyle w:val="fontstyle41"/>
          <w:sz w:val="28"/>
          <w:szCs w:val="28"/>
        </w:rPr>
      </w:pPr>
    </w:p>
    <w:p w14:paraId="66CF7888" w14:textId="77777777" w:rsidR="003D79F8" w:rsidRPr="003D79F8" w:rsidRDefault="003D79F8" w:rsidP="003D79F8">
      <w:pPr>
        <w:rPr>
          <w:rStyle w:val="fontstyle21"/>
          <w:sz w:val="28"/>
          <w:szCs w:val="28"/>
        </w:rPr>
      </w:pPr>
      <w:r w:rsidRPr="003D79F8">
        <w:rPr>
          <w:rStyle w:val="fontstyle21"/>
          <w:sz w:val="28"/>
          <w:szCs w:val="28"/>
        </w:rPr>
        <w:lastRenderedPageBreak/>
        <w:t xml:space="preserve">3. Indicate the hexadecimal value of the </w:t>
      </w:r>
      <w:proofErr w:type="gramStart"/>
      <w:r w:rsidRPr="003D79F8">
        <w:rPr>
          <w:rStyle w:val="fontstyle21"/>
          <w:sz w:val="28"/>
          <w:szCs w:val="28"/>
        </w:rPr>
        <w:t>final destination</w:t>
      </w:r>
      <w:proofErr w:type="gramEnd"/>
      <w:r w:rsidRPr="003D79F8">
        <w:rPr>
          <w:rStyle w:val="fontstyle21"/>
          <w:sz w:val="28"/>
          <w:szCs w:val="28"/>
        </w:rPr>
        <w:t xml:space="preserve"> operand after each of the following code fragments has executed:</w:t>
      </w:r>
    </w:p>
    <w:p w14:paraId="404FD5DE" w14:textId="77777777" w:rsidR="003D79F8" w:rsidRPr="003D79F8" w:rsidRDefault="003D79F8" w:rsidP="003D79F8">
      <w:pPr>
        <w:rPr>
          <w:rFonts w:ascii="Times New Roman" w:hAnsi="Times New Roman"/>
          <w:color w:val="auto"/>
          <w:sz w:val="28"/>
          <w:szCs w:val="28"/>
        </w:rPr>
      </w:pPr>
      <w:r w:rsidRPr="003D79F8">
        <w:rPr>
          <w:rStyle w:val="fontstyle21"/>
          <w:sz w:val="28"/>
          <w:szCs w:val="28"/>
        </w:rPr>
        <w:t>(If any instruction is invalid, indicate "I" as the answer.)</w:t>
      </w:r>
    </w:p>
    <w:p w14:paraId="52BD3AC5" w14:textId="07145D53" w:rsid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a. </w:t>
      </w:r>
      <w:r>
        <w:rPr>
          <w:rStyle w:val="fontstyle41"/>
          <w:sz w:val="28"/>
          <w:szCs w:val="28"/>
        </w:rPr>
        <w:tab/>
      </w:r>
      <w:proofErr w:type="spellStart"/>
      <w:r w:rsidRPr="003D79F8">
        <w:rPr>
          <w:rStyle w:val="fontstyle41"/>
          <w:sz w:val="28"/>
          <w:szCs w:val="28"/>
        </w:rPr>
        <w:t>xchg</w:t>
      </w:r>
      <w:proofErr w:type="spellEnd"/>
      <w:r w:rsidRPr="003D79F8">
        <w:rPr>
          <w:rStyle w:val="fontstyle41"/>
          <w:sz w:val="28"/>
          <w:szCs w:val="28"/>
        </w:rPr>
        <w:t xml:space="preserve"> </w:t>
      </w:r>
      <w:proofErr w:type="spellStart"/>
      <w:r w:rsidRPr="003D79F8">
        <w:rPr>
          <w:rStyle w:val="fontstyle41"/>
          <w:sz w:val="28"/>
          <w:szCs w:val="28"/>
        </w:rPr>
        <w:t>si,pntr</w:t>
      </w:r>
      <w:proofErr w:type="spellEnd"/>
      <w:r w:rsidRPr="003D79F8">
        <w:rPr>
          <w:rStyle w:val="fontstyle41"/>
          <w:sz w:val="28"/>
          <w:szCs w:val="28"/>
        </w:rPr>
        <w:t xml:space="preserve"> </w:t>
      </w:r>
    </w:p>
    <w:p w14:paraId="2ABA7B38" w14:textId="6FC7B37E" w:rsidR="003D79F8" w:rsidRDefault="003D79F8" w:rsidP="00BB754E">
      <w:pPr>
        <w:tabs>
          <w:tab w:val="left" w:pos="4387"/>
        </w:tabs>
        <w:ind w:firstLine="720"/>
        <w:rPr>
          <w:rStyle w:val="fontstyle41"/>
          <w:sz w:val="28"/>
          <w:szCs w:val="28"/>
        </w:rPr>
      </w:pPr>
      <w:proofErr w:type="spellStart"/>
      <w:r w:rsidRPr="003D79F8">
        <w:rPr>
          <w:rStyle w:val="fontstyle41"/>
          <w:sz w:val="28"/>
          <w:szCs w:val="28"/>
        </w:rPr>
        <w:t>xchg</w:t>
      </w:r>
      <w:proofErr w:type="spellEnd"/>
      <w:r w:rsidRPr="003D79F8">
        <w:rPr>
          <w:rStyle w:val="fontstyle41"/>
          <w:sz w:val="28"/>
          <w:szCs w:val="28"/>
        </w:rPr>
        <w:t xml:space="preserve"> [</w:t>
      </w:r>
      <w:proofErr w:type="spellStart"/>
      <w:r w:rsidRPr="003D79F8">
        <w:rPr>
          <w:rStyle w:val="fontstyle41"/>
          <w:sz w:val="28"/>
          <w:szCs w:val="28"/>
        </w:rPr>
        <w:t>si</w:t>
      </w:r>
      <w:proofErr w:type="spellEnd"/>
      <w:r w:rsidRPr="003D79F8">
        <w:rPr>
          <w:rStyle w:val="fontstyle41"/>
          <w:sz w:val="28"/>
          <w:szCs w:val="28"/>
        </w:rPr>
        <w:t>],</w:t>
      </w:r>
      <w:proofErr w:type="spellStart"/>
      <w:r w:rsidRPr="003D79F8">
        <w:rPr>
          <w:rStyle w:val="fontstyle41"/>
          <w:sz w:val="28"/>
          <w:szCs w:val="28"/>
        </w:rPr>
        <w:t>wordVal</w:t>
      </w:r>
      <w:proofErr w:type="spellEnd"/>
      <w:r w:rsidRPr="003D79F8">
        <w:rPr>
          <w:rStyle w:val="fontstyle41"/>
          <w:sz w:val="28"/>
          <w:szCs w:val="28"/>
        </w:rPr>
        <w:t xml:space="preserve"> </w:t>
      </w:r>
      <w:r w:rsidR="00BB754E">
        <w:rPr>
          <w:rStyle w:val="fontstyle41"/>
          <w:sz w:val="28"/>
          <w:szCs w:val="28"/>
        </w:rPr>
        <w:tab/>
      </w:r>
    </w:p>
    <w:p w14:paraId="702E1B6E" w14:textId="77777777" w:rsidR="00BB754E" w:rsidRDefault="00BB754E" w:rsidP="00BB754E">
      <w:pPr>
        <w:tabs>
          <w:tab w:val="left" w:pos="4387"/>
        </w:tabs>
        <w:ind w:firstLine="720"/>
        <w:rPr>
          <w:rStyle w:val="fontstyle41"/>
          <w:sz w:val="28"/>
          <w:szCs w:val="28"/>
        </w:rPr>
      </w:pPr>
    </w:p>
    <w:p w14:paraId="13B0317E" w14:textId="0E5ED74F" w:rsidR="00BB754E" w:rsidRPr="00BB754E" w:rsidRDefault="00BB754E" w:rsidP="00BB754E">
      <w:pPr>
        <w:tabs>
          <w:tab w:val="left" w:pos="3133"/>
        </w:tabs>
        <w:rPr>
          <w:rStyle w:val="fontstyle41"/>
          <w:sz w:val="28"/>
          <w:szCs w:val="28"/>
        </w:rPr>
      </w:pPr>
      <w:r>
        <w:rPr>
          <w:rStyle w:val="fontstyle41"/>
          <w:sz w:val="28"/>
          <w:szCs w:val="28"/>
        </w:rPr>
        <w:t xml:space="preserve">=&gt; </w:t>
      </w:r>
      <w:r w:rsidR="00680487">
        <w:rPr>
          <w:rStyle w:val="fontstyle41"/>
          <w:sz w:val="28"/>
          <w:szCs w:val="28"/>
        </w:rPr>
        <w:t>I</w:t>
      </w:r>
    </w:p>
    <w:p w14:paraId="6235E36F" w14:textId="77777777" w:rsidR="00BB754E" w:rsidRDefault="00BB754E" w:rsidP="00BB754E">
      <w:pPr>
        <w:tabs>
          <w:tab w:val="left" w:pos="4387"/>
        </w:tabs>
        <w:ind w:firstLine="720"/>
        <w:rPr>
          <w:rStyle w:val="fontstyle41"/>
          <w:sz w:val="28"/>
          <w:szCs w:val="28"/>
        </w:rPr>
      </w:pPr>
    </w:p>
    <w:p w14:paraId="35C5A005" w14:textId="4E5AA90E" w:rsid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b. </w:t>
      </w:r>
      <w:r>
        <w:rPr>
          <w:rStyle w:val="fontstyle41"/>
          <w:sz w:val="28"/>
          <w:szCs w:val="28"/>
        </w:rPr>
        <w:tab/>
      </w:r>
      <w:r w:rsidRPr="003D79F8">
        <w:rPr>
          <w:rStyle w:val="fontstyle41"/>
          <w:sz w:val="28"/>
          <w:szCs w:val="28"/>
        </w:rPr>
        <w:t xml:space="preserve">mov </w:t>
      </w:r>
      <w:proofErr w:type="spellStart"/>
      <w:r w:rsidRPr="003D79F8">
        <w:rPr>
          <w:rStyle w:val="fontstyle41"/>
          <w:sz w:val="28"/>
          <w:szCs w:val="28"/>
        </w:rPr>
        <w:t>ax,pntr</w:t>
      </w:r>
      <w:proofErr w:type="spellEnd"/>
      <w:r w:rsidRPr="003D79F8">
        <w:rPr>
          <w:rStyle w:val="fontstyle41"/>
          <w:sz w:val="28"/>
          <w:szCs w:val="28"/>
        </w:rPr>
        <w:t xml:space="preserve"> </w:t>
      </w:r>
    </w:p>
    <w:p w14:paraId="732E32AA" w14:textId="77777777" w:rsidR="003D79F8" w:rsidRDefault="003D79F8" w:rsidP="003D79F8">
      <w:pPr>
        <w:ind w:firstLine="720"/>
        <w:rPr>
          <w:rStyle w:val="fontstyle41"/>
          <w:sz w:val="28"/>
          <w:szCs w:val="28"/>
        </w:rPr>
      </w:pPr>
      <w:proofErr w:type="spellStart"/>
      <w:r w:rsidRPr="003D79F8">
        <w:rPr>
          <w:rStyle w:val="fontstyle41"/>
          <w:sz w:val="28"/>
          <w:szCs w:val="28"/>
        </w:rPr>
        <w:t>xchg</w:t>
      </w:r>
      <w:proofErr w:type="spellEnd"/>
      <w:r w:rsidRPr="003D79F8">
        <w:rPr>
          <w:rStyle w:val="fontstyle41"/>
          <w:sz w:val="28"/>
          <w:szCs w:val="28"/>
        </w:rPr>
        <w:t xml:space="preserve"> </w:t>
      </w:r>
      <w:proofErr w:type="spellStart"/>
      <w:r w:rsidRPr="003D79F8">
        <w:rPr>
          <w:rStyle w:val="fontstyle41"/>
          <w:sz w:val="28"/>
          <w:szCs w:val="28"/>
        </w:rPr>
        <w:t>ax,si</w:t>
      </w:r>
      <w:proofErr w:type="spellEnd"/>
      <w:r w:rsidRPr="003D79F8">
        <w:rPr>
          <w:rStyle w:val="fontstyle41"/>
          <w:sz w:val="28"/>
          <w:szCs w:val="28"/>
        </w:rPr>
        <w:t xml:space="preserve"> </w:t>
      </w:r>
    </w:p>
    <w:p w14:paraId="16A65C58" w14:textId="7998BA40" w:rsidR="003D79F8" w:rsidRDefault="003D79F8" w:rsidP="003D79F8">
      <w:pPr>
        <w:ind w:firstLine="720"/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mov dx,[si+4] </w:t>
      </w:r>
    </w:p>
    <w:p w14:paraId="70278BA6" w14:textId="77777777" w:rsidR="00BB754E" w:rsidRDefault="00BB754E" w:rsidP="003D79F8">
      <w:pPr>
        <w:ind w:firstLine="720"/>
        <w:rPr>
          <w:rStyle w:val="fontstyle41"/>
          <w:sz w:val="28"/>
          <w:szCs w:val="28"/>
        </w:rPr>
      </w:pPr>
    </w:p>
    <w:p w14:paraId="0D0A2D30" w14:textId="14AE54E1" w:rsidR="00BB754E" w:rsidRDefault="00BB754E" w:rsidP="0084761C">
      <w:pPr>
        <w:rPr>
          <w:rStyle w:val="fontstyle41"/>
          <w:sz w:val="28"/>
          <w:szCs w:val="28"/>
        </w:rPr>
      </w:pPr>
      <w:r>
        <w:rPr>
          <w:rStyle w:val="fontstyle41"/>
          <w:sz w:val="28"/>
          <w:szCs w:val="28"/>
        </w:rPr>
        <w:t xml:space="preserve">=&gt; dx = </w:t>
      </w:r>
      <w:r w:rsidR="00101319">
        <w:rPr>
          <w:rStyle w:val="fontstyle41"/>
          <w:sz w:val="28"/>
          <w:szCs w:val="28"/>
        </w:rPr>
        <w:t>2</w:t>
      </w:r>
      <w:r>
        <w:rPr>
          <w:rStyle w:val="fontstyle41"/>
          <w:sz w:val="28"/>
          <w:szCs w:val="28"/>
        </w:rPr>
        <w:t>000h</w:t>
      </w:r>
    </w:p>
    <w:p w14:paraId="36EE3D66" w14:textId="77777777" w:rsidR="00BB754E" w:rsidRDefault="00BB754E" w:rsidP="003D79F8">
      <w:pPr>
        <w:ind w:firstLine="720"/>
        <w:rPr>
          <w:rStyle w:val="fontstyle41"/>
          <w:sz w:val="28"/>
          <w:szCs w:val="28"/>
        </w:rPr>
      </w:pPr>
    </w:p>
    <w:p w14:paraId="28585716" w14:textId="3DA62950" w:rsid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c. </w:t>
      </w:r>
      <w:r>
        <w:rPr>
          <w:rStyle w:val="fontstyle41"/>
          <w:sz w:val="28"/>
          <w:szCs w:val="28"/>
        </w:rPr>
        <w:tab/>
      </w:r>
      <w:r w:rsidRPr="003D79F8">
        <w:rPr>
          <w:rStyle w:val="fontstyle41"/>
          <w:sz w:val="28"/>
          <w:szCs w:val="28"/>
        </w:rPr>
        <w:t xml:space="preserve">mov edi,0 </w:t>
      </w:r>
    </w:p>
    <w:p w14:paraId="20AD04C2" w14:textId="77777777" w:rsidR="003D79F8" w:rsidRDefault="003D79F8" w:rsidP="003D79F8">
      <w:pPr>
        <w:ind w:firstLine="720"/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mov </w:t>
      </w:r>
      <w:proofErr w:type="spellStart"/>
      <w:r w:rsidRPr="003D79F8">
        <w:rPr>
          <w:rStyle w:val="fontstyle41"/>
          <w:sz w:val="28"/>
          <w:szCs w:val="28"/>
        </w:rPr>
        <w:t>di,pntr</w:t>
      </w:r>
      <w:proofErr w:type="spellEnd"/>
      <w:r w:rsidRPr="003D79F8">
        <w:rPr>
          <w:rStyle w:val="fontstyle41"/>
          <w:sz w:val="28"/>
          <w:szCs w:val="28"/>
        </w:rPr>
        <w:t xml:space="preserve"> </w:t>
      </w:r>
    </w:p>
    <w:p w14:paraId="0C373984" w14:textId="77777777" w:rsidR="003D79F8" w:rsidRDefault="003D79F8" w:rsidP="003D79F8">
      <w:pPr>
        <w:ind w:firstLine="720"/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add edi,8 </w:t>
      </w:r>
    </w:p>
    <w:p w14:paraId="0C709B2E" w14:textId="289C38AE" w:rsidR="003D79F8" w:rsidRDefault="003D79F8" w:rsidP="003D79F8">
      <w:pPr>
        <w:ind w:firstLine="720"/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mov </w:t>
      </w:r>
      <w:proofErr w:type="spellStart"/>
      <w:r w:rsidRPr="003D79F8">
        <w:rPr>
          <w:rStyle w:val="fontstyle41"/>
          <w:sz w:val="28"/>
          <w:szCs w:val="28"/>
        </w:rPr>
        <w:t>eax</w:t>
      </w:r>
      <w:proofErr w:type="spellEnd"/>
      <w:r w:rsidRPr="003D79F8">
        <w:rPr>
          <w:rStyle w:val="fontstyle41"/>
          <w:sz w:val="28"/>
          <w:szCs w:val="28"/>
        </w:rPr>
        <w:t>,[</w:t>
      </w:r>
      <w:proofErr w:type="spellStart"/>
      <w:r w:rsidRPr="003D79F8">
        <w:rPr>
          <w:rStyle w:val="fontstyle41"/>
          <w:sz w:val="28"/>
          <w:szCs w:val="28"/>
        </w:rPr>
        <w:t>edi</w:t>
      </w:r>
      <w:proofErr w:type="spellEnd"/>
      <w:r w:rsidRPr="003D79F8">
        <w:rPr>
          <w:rStyle w:val="fontstyle41"/>
          <w:sz w:val="28"/>
          <w:szCs w:val="28"/>
        </w:rPr>
        <w:t xml:space="preserve">] </w:t>
      </w:r>
    </w:p>
    <w:p w14:paraId="26D85565" w14:textId="77777777" w:rsidR="00BB754E" w:rsidRDefault="00BB754E" w:rsidP="003D79F8">
      <w:pPr>
        <w:ind w:firstLine="720"/>
        <w:rPr>
          <w:rStyle w:val="fontstyle41"/>
          <w:sz w:val="28"/>
          <w:szCs w:val="28"/>
        </w:rPr>
      </w:pPr>
    </w:p>
    <w:p w14:paraId="38C63054" w14:textId="0185A3E8" w:rsidR="00BB754E" w:rsidRDefault="00101319" w:rsidP="00101319">
      <w:pPr>
        <w:rPr>
          <w:rStyle w:val="fontstyle41"/>
          <w:sz w:val="28"/>
          <w:szCs w:val="28"/>
        </w:rPr>
      </w:pPr>
      <w:r>
        <w:rPr>
          <w:rStyle w:val="fontstyle41"/>
          <w:sz w:val="28"/>
          <w:szCs w:val="28"/>
        </w:rPr>
        <w:t xml:space="preserve">=&gt; </w:t>
      </w:r>
      <w:proofErr w:type="spellStart"/>
      <w:r w:rsidR="00891FEE">
        <w:rPr>
          <w:rStyle w:val="fontstyle41"/>
          <w:sz w:val="28"/>
          <w:szCs w:val="28"/>
        </w:rPr>
        <w:t>ea</w:t>
      </w:r>
      <w:r>
        <w:rPr>
          <w:rStyle w:val="fontstyle41"/>
          <w:sz w:val="28"/>
          <w:szCs w:val="28"/>
        </w:rPr>
        <w:t>x</w:t>
      </w:r>
      <w:proofErr w:type="spellEnd"/>
      <w:r>
        <w:rPr>
          <w:rStyle w:val="fontstyle41"/>
          <w:sz w:val="28"/>
          <w:szCs w:val="28"/>
        </w:rPr>
        <w:t xml:space="preserve"> = 3000h</w:t>
      </w:r>
    </w:p>
    <w:p w14:paraId="6B7D3D56" w14:textId="77777777" w:rsidR="00BB754E" w:rsidRDefault="00BB754E" w:rsidP="003D79F8">
      <w:pPr>
        <w:ind w:firstLine="720"/>
        <w:rPr>
          <w:rStyle w:val="fontstyle41"/>
          <w:sz w:val="28"/>
          <w:szCs w:val="28"/>
        </w:rPr>
      </w:pPr>
    </w:p>
    <w:p w14:paraId="4B027DA1" w14:textId="2BB5CCAE" w:rsid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d. </w:t>
      </w:r>
      <w:r>
        <w:rPr>
          <w:rStyle w:val="fontstyle41"/>
          <w:sz w:val="28"/>
          <w:szCs w:val="28"/>
        </w:rPr>
        <w:tab/>
      </w:r>
      <w:r w:rsidRPr="003D79F8">
        <w:rPr>
          <w:rStyle w:val="fontstyle41"/>
          <w:sz w:val="28"/>
          <w:szCs w:val="28"/>
        </w:rPr>
        <w:t xml:space="preserve">mov </w:t>
      </w:r>
      <w:proofErr w:type="spellStart"/>
      <w:r w:rsidRPr="003D79F8">
        <w:rPr>
          <w:rStyle w:val="fontstyle41"/>
          <w:sz w:val="28"/>
          <w:szCs w:val="28"/>
        </w:rPr>
        <w:t>esi,offset</w:t>
      </w:r>
      <w:proofErr w:type="spellEnd"/>
      <w:r w:rsidRPr="003D79F8">
        <w:rPr>
          <w:rStyle w:val="fontstyle41"/>
          <w:sz w:val="28"/>
          <w:szCs w:val="28"/>
        </w:rPr>
        <w:t xml:space="preserve"> </w:t>
      </w:r>
    </w:p>
    <w:p w14:paraId="718E2E72" w14:textId="77777777" w:rsidR="003D79F8" w:rsidRDefault="003D79F8" w:rsidP="003D79F8">
      <w:pPr>
        <w:ind w:firstLine="720"/>
        <w:rPr>
          <w:rStyle w:val="fontstyle41"/>
          <w:sz w:val="28"/>
          <w:szCs w:val="28"/>
        </w:rPr>
      </w:pPr>
      <w:proofErr w:type="spellStart"/>
      <w:r w:rsidRPr="003D79F8">
        <w:rPr>
          <w:rStyle w:val="fontstyle41"/>
          <w:sz w:val="28"/>
          <w:szCs w:val="28"/>
        </w:rPr>
        <w:t>aString</w:t>
      </w:r>
      <w:proofErr w:type="spellEnd"/>
      <w:r w:rsidRPr="003D79F8">
        <w:rPr>
          <w:rStyle w:val="fontstyle41"/>
          <w:sz w:val="28"/>
          <w:szCs w:val="28"/>
        </w:rPr>
        <w:t xml:space="preserve"> </w:t>
      </w:r>
    </w:p>
    <w:p w14:paraId="5CD9D463" w14:textId="77777777" w:rsidR="003D79F8" w:rsidRDefault="003D79F8" w:rsidP="003D79F8">
      <w:pPr>
        <w:ind w:firstLine="720"/>
        <w:rPr>
          <w:rStyle w:val="fontstyle41"/>
          <w:sz w:val="28"/>
          <w:szCs w:val="28"/>
        </w:rPr>
      </w:pPr>
      <w:proofErr w:type="spellStart"/>
      <w:r w:rsidRPr="003D79F8">
        <w:rPr>
          <w:rStyle w:val="fontstyle41"/>
          <w:sz w:val="28"/>
          <w:szCs w:val="28"/>
        </w:rPr>
        <w:t>xchg</w:t>
      </w:r>
      <w:proofErr w:type="spellEnd"/>
      <w:r w:rsidRPr="003D79F8">
        <w:rPr>
          <w:rStyle w:val="fontstyle41"/>
          <w:sz w:val="28"/>
          <w:szCs w:val="28"/>
        </w:rPr>
        <w:t xml:space="preserve"> </w:t>
      </w:r>
      <w:proofErr w:type="spellStart"/>
      <w:r w:rsidRPr="003D79F8">
        <w:rPr>
          <w:rStyle w:val="fontstyle41"/>
          <w:sz w:val="28"/>
          <w:szCs w:val="28"/>
        </w:rPr>
        <w:t>esi,pntr</w:t>
      </w:r>
      <w:proofErr w:type="spellEnd"/>
      <w:r w:rsidRPr="003D79F8">
        <w:rPr>
          <w:rStyle w:val="fontstyle41"/>
          <w:sz w:val="28"/>
          <w:szCs w:val="28"/>
        </w:rPr>
        <w:t xml:space="preserve"> </w:t>
      </w:r>
    </w:p>
    <w:p w14:paraId="6769B949" w14:textId="7698BEBA" w:rsidR="003D79F8" w:rsidRDefault="003D79F8" w:rsidP="003D79F8">
      <w:pPr>
        <w:ind w:firstLine="720"/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>mov dl,[</w:t>
      </w:r>
      <w:proofErr w:type="spellStart"/>
      <w:r w:rsidRPr="003D79F8">
        <w:rPr>
          <w:rStyle w:val="fontstyle41"/>
          <w:sz w:val="28"/>
          <w:szCs w:val="28"/>
        </w:rPr>
        <w:t>esi</w:t>
      </w:r>
      <w:proofErr w:type="spellEnd"/>
      <w:r w:rsidRPr="003D79F8">
        <w:rPr>
          <w:rStyle w:val="fontstyle41"/>
          <w:sz w:val="28"/>
          <w:szCs w:val="28"/>
        </w:rPr>
        <w:t xml:space="preserve">] </w:t>
      </w:r>
    </w:p>
    <w:p w14:paraId="27F755C9" w14:textId="77777777" w:rsidR="00BB754E" w:rsidRDefault="00BB754E" w:rsidP="003D79F8">
      <w:pPr>
        <w:ind w:firstLine="720"/>
        <w:rPr>
          <w:rStyle w:val="fontstyle41"/>
          <w:sz w:val="28"/>
          <w:szCs w:val="28"/>
        </w:rPr>
      </w:pPr>
    </w:p>
    <w:p w14:paraId="106844A0" w14:textId="66018B08" w:rsidR="00BB754E" w:rsidRDefault="0084761C" w:rsidP="0084761C">
      <w:pPr>
        <w:rPr>
          <w:rStyle w:val="fontstyle41"/>
          <w:sz w:val="28"/>
          <w:szCs w:val="28"/>
        </w:rPr>
      </w:pPr>
      <w:r>
        <w:rPr>
          <w:rStyle w:val="fontstyle41"/>
          <w:sz w:val="28"/>
          <w:szCs w:val="28"/>
        </w:rPr>
        <w:lastRenderedPageBreak/>
        <w:t>=&gt; dl = 00h</w:t>
      </w:r>
    </w:p>
    <w:p w14:paraId="3E78D685" w14:textId="77777777" w:rsidR="00BB754E" w:rsidRDefault="00BB754E" w:rsidP="003D79F8">
      <w:pPr>
        <w:ind w:firstLine="720"/>
        <w:rPr>
          <w:rStyle w:val="fontstyle41"/>
          <w:sz w:val="28"/>
          <w:szCs w:val="28"/>
        </w:rPr>
      </w:pPr>
    </w:p>
    <w:p w14:paraId="3FBD6763" w14:textId="77777777" w:rsidR="00BB754E" w:rsidRDefault="00BB754E" w:rsidP="003D79F8">
      <w:pPr>
        <w:ind w:firstLine="720"/>
        <w:rPr>
          <w:rStyle w:val="fontstyle41"/>
          <w:sz w:val="28"/>
          <w:szCs w:val="28"/>
        </w:rPr>
      </w:pPr>
    </w:p>
    <w:p w14:paraId="7D412350" w14:textId="1B8AC16B" w:rsid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e. </w:t>
      </w:r>
      <w:r>
        <w:rPr>
          <w:rStyle w:val="fontstyle41"/>
          <w:sz w:val="28"/>
          <w:szCs w:val="28"/>
        </w:rPr>
        <w:tab/>
      </w:r>
      <w:r w:rsidRPr="003D79F8">
        <w:rPr>
          <w:rStyle w:val="fontstyle41"/>
          <w:sz w:val="28"/>
          <w:szCs w:val="28"/>
        </w:rPr>
        <w:t xml:space="preserve">mov </w:t>
      </w:r>
      <w:proofErr w:type="spellStart"/>
      <w:r w:rsidRPr="003D79F8">
        <w:rPr>
          <w:rStyle w:val="fontstyle41"/>
          <w:sz w:val="28"/>
          <w:szCs w:val="28"/>
        </w:rPr>
        <w:t>esi,offset</w:t>
      </w:r>
      <w:proofErr w:type="spellEnd"/>
      <w:r w:rsidRPr="003D79F8">
        <w:rPr>
          <w:rStyle w:val="fontstyle41"/>
          <w:sz w:val="28"/>
          <w:szCs w:val="28"/>
        </w:rPr>
        <w:t xml:space="preserve"> </w:t>
      </w:r>
    </w:p>
    <w:p w14:paraId="345E2A55" w14:textId="77777777" w:rsidR="003D79F8" w:rsidRDefault="003D79F8" w:rsidP="003D79F8">
      <w:pPr>
        <w:ind w:firstLine="720"/>
        <w:rPr>
          <w:rStyle w:val="fontstyle41"/>
          <w:sz w:val="28"/>
          <w:szCs w:val="28"/>
        </w:rPr>
      </w:pPr>
      <w:proofErr w:type="spellStart"/>
      <w:r w:rsidRPr="003D79F8">
        <w:rPr>
          <w:rStyle w:val="fontstyle41"/>
          <w:sz w:val="28"/>
          <w:szCs w:val="28"/>
        </w:rPr>
        <w:t>aString</w:t>
      </w:r>
      <w:proofErr w:type="spellEnd"/>
      <w:r w:rsidRPr="003D79F8">
        <w:rPr>
          <w:rStyle w:val="fontstyle41"/>
          <w:sz w:val="28"/>
          <w:szCs w:val="28"/>
        </w:rPr>
        <w:t xml:space="preserve"> </w:t>
      </w:r>
    </w:p>
    <w:p w14:paraId="76D63719" w14:textId="46F4B204" w:rsidR="008C493D" w:rsidRDefault="003D79F8" w:rsidP="003D79F8">
      <w:pPr>
        <w:ind w:firstLine="720"/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>mov dl,[esi+2]</w:t>
      </w:r>
    </w:p>
    <w:p w14:paraId="3B1D6219" w14:textId="77777777" w:rsidR="0084761C" w:rsidRDefault="0084761C" w:rsidP="0084761C">
      <w:pPr>
        <w:ind w:firstLine="720"/>
        <w:rPr>
          <w:rStyle w:val="fontstyle41"/>
          <w:sz w:val="28"/>
          <w:szCs w:val="28"/>
        </w:rPr>
      </w:pPr>
    </w:p>
    <w:p w14:paraId="6F44F000" w14:textId="146ED311" w:rsidR="0084761C" w:rsidRPr="0084761C" w:rsidRDefault="0084761C" w:rsidP="0084761C">
      <w:pPr>
        <w:rPr>
          <w:rFonts w:ascii="Verdana" w:hAnsi="Verdana"/>
          <w:b/>
          <w:bCs/>
          <w:color w:val="000000"/>
          <w:sz w:val="28"/>
          <w:szCs w:val="28"/>
        </w:rPr>
      </w:pPr>
      <w:r>
        <w:rPr>
          <w:rStyle w:val="fontstyle41"/>
          <w:sz w:val="28"/>
          <w:szCs w:val="28"/>
        </w:rPr>
        <w:t>=&gt; dl = 43h</w:t>
      </w:r>
    </w:p>
    <w:sectPr w:rsidR="0084761C" w:rsidRPr="008476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19695" w14:textId="77777777" w:rsidR="003C7D37" w:rsidRDefault="003C7D37">
      <w:r>
        <w:separator/>
      </w:r>
    </w:p>
    <w:p w14:paraId="25AABFD3" w14:textId="77777777" w:rsidR="003C7D37" w:rsidRDefault="003C7D37"/>
  </w:endnote>
  <w:endnote w:type="continuationSeparator" w:id="0">
    <w:p w14:paraId="36B7479F" w14:textId="77777777" w:rsidR="003C7D37" w:rsidRDefault="003C7D37">
      <w:r>
        <w:continuationSeparator/>
      </w:r>
    </w:p>
    <w:p w14:paraId="30435D2E" w14:textId="77777777" w:rsidR="003C7D37" w:rsidRDefault="003C7D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ld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146DD" w14:textId="77777777" w:rsidR="000F74F0" w:rsidRDefault="000F74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9225CF" w14:paraId="4F809B48" w14:textId="77777777">
          <w:tc>
            <w:tcPr>
              <w:tcW w:w="3116" w:type="dxa"/>
            </w:tcPr>
            <w:p w14:paraId="6669025F" w14:textId="77777777" w:rsidR="009225CF" w:rsidRDefault="00176DD5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CD666D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658CE674" w14:textId="77777777" w:rsidR="009225CF" w:rsidRDefault="009225CF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6971D837" w14:textId="77777777" w:rsidR="009225CF" w:rsidRDefault="009225CF">
              <w:pPr>
                <w:pStyle w:val="Footer"/>
                <w:jc w:val="right"/>
              </w:pPr>
            </w:p>
          </w:tc>
        </w:tr>
      </w:sdtContent>
    </w:sdt>
  </w:tbl>
  <w:p w14:paraId="13D2092D" w14:textId="77777777" w:rsidR="009225CF" w:rsidRDefault="009225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C2EFA" w14:textId="77777777" w:rsidR="000F74F0" w:rsidRDefault="000F74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FAEDF" w14:textId="77777777" w:rsidR="003C7D37" w:rsidRDefault="003C7D37">
      <w:r>
        <w:separator/>
      </w:r>
    </w:p>
    <w:p w14:paraId="31645FBA" w14:textId="77777777" w:rsidR="003C7D37" w:rsidRDefault="003C7D37"/>
  </w:footnote>
  <w:footnote w:type="continuationSeparator" w:id="0">
    <w:p w14:paraId="4780379E" w14:textId="77777777" w:rsidR="003C7D37" w:rsidRDefault="003C7D37">
      <w:r>
        <w:continuationSeparator/>
      </w:r>
    </w:p>
    <w:p w14:paraId="1CE28889" w14:textId="77777777" w:rsidR="003C7D37" w:rsidRDefault="003C7D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57E61" w14:textId="77777777" w:rsidR="000F74F0" w:rsidRDefault="000F74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6EC0A" w14:textId="77777777" w:rsidR="000F74F0" w:rsidRDefault="000F74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E09BA" w14:textId="77777777" w:rsidR="000F74F0" w:rsidRDefault="000F7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8FE94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1EF299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D36C9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09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5E86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8014D8"/>
    <w:multiLevelType w:val="hybridMultilevel"/>
    <w:tmpl w:val="7C240298"/>
    <w:lvl w:ilvl="0" w:tplc="46EC5BCE">
      <w:start w:val="1"/>
      <w:numFmt w:val="bullet"/>
      <w:lvlText w:val=""/>
      <w:lvlJc w:val="left"/>
      <w:pPr>
        <w:ind w:left="1200" w:hanging="48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026578"/>
    <w:multiLevelType w:val="hybridMultilevel"/>
    <w:tmpl w:val="72B85AA2"/>
    <w:lvl w:ilvl="0" w:tplc="2844298E">
      <w:start w:val="4"/>
      <w:numFmt w:val="bullet"/>
      <w:lvlText w:val=""/>
      <w:lvlJc w:val="left"/>
      <w:pPr>
        <w:ind w:left="1200" w:hanging="48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5B6BCE"/>
    <w:multiLevelType w:val="hybridMultilevel"/>
    <w:tmpl w:val="93A24550"/>
    <w:lvl w:ilvl="0" w:tplc="7892FD9A">
      <w:start w:val="4"/>
      <w:numFmt w:val="bullet"/>
      <w:lvlText w:val=""/>
      <w:lvlJc w:val="left"/>
      <w:pPr>
        <w:ind w:left="1200" w:hanging="48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FC0322"/>
    <w:multiLevelType w:val="multilevel"/>
    <w:tmpl w:val="015ED8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D6774B8"/>
    <w:multiLevelType w:val="multilevel"/>
    <w:tmpl w:val="10D6289E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435FE"/>
    <w:multiLevelType w:val="hybridMultilevel"/>
    <w:tmpl w:val="D51411C8"/>
    <w:lvl w:ilvl="0" w:tplc="2CB21F86">
      <w:start w:val="1"/>
      <w:numFmt w:val="bullet"/>
      <w:lvlText w:val=""/>
      <w:lvlJc w:val="left"/>
      <w:pPr>
        <w:ind w:left="840" w:hanging="48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C4F02"/>
    <w:multiLevelType w:val="hybridMultilevel"/>
    <w:tmpl w:val="B50E797C"/>
    <w:lvl w:ilvl="0" w:tplc="C258334E">
      <w:start w:val="4"/>
      <w:numFmt w:val="bullet"/>
      <w:lvlText w:val=""/>
      <w:lvlJc w:val="left"/>
      <w:pPr>
        <w:ind w:left="840" w:hanging="48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24789">
    <w:abstractNumId w:val="9"/>
  </w:num>
  <w:num w:numId="2" w16cid:durableId="428895166">
    <w:abstractNumId w:val="8"/>
  </w:num>
  <w:num w:numId="3" w16cid:durableId="182938243">
    <w:abstractNumId w:val="3"/>
  </w:num>
  <w:num w:numId="4" w16cid:durableId="2083792387">
    <w:abstractNumId w:val="2"/>
  </w:num>
  <w:num w:numId="5" w16cid:durableId="1401562346">
    <w:abstractNumId w:val="1"/>
  </w:num>
  <w:num w:numId="6" w16cid:durableId="241374339">
    <w:abstractNumId w:val="0"/>
  </w:num>
  <w:num w:numId="7" w16cid:durableId="75690780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30250848">
    <w:abstractNumId w:val="4"/>
  </w:num>
  <w:num w:numId="9" w16cid:durableId="94716960">
    <w:abstractNumId w:val="7"/>
  </w:num>
  <w:num w:numId="10" w16cid:durableId="110167756">
    <w:abstractNumId w:val="11"/>
  </w:num>
  <w:num w:numId="11" w16cid:durableId="970089342">
    <w:abstractNumId w:val="6"/>
  </w:num>
  <w:num w:numId="12" w16cid:durableId="1922450320">
    <w:abstractNumId w:val="5"/>
  </w:num>
  <w:num w:numId="13" w16cid:durableId="19221815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29"/>
    <w:rsid w:val="00061451"/>
    <w:rsid w:val="000F74F0"/>
    <w:rsid w:val="00101319"/>
    <w:rsid w:val="00104A26"/>
    <w:rsid w:val="001341A6"/>
    <w:rsid w:val="00176DD5"/>
    <w:rsid w:val="00182A66"/>
    <w:rsid w:val="001D43B2"/>
    <w:rsid w:val="001F4EC1"/>
    <w:rsid w:val="00216BD0"/>
    <w:rsid w:val="002343CA"/>
    <w:rsid w:val="00263DFE"/>
    <w:rsid w:val="002F7130"/>
    <w:rsid w:val="002F752C"/>
    <w:rsid w:val="003031FE"/>
    <w:rsid w:val="003C7D37"/>
    <w:rsid w:val="003D79F8"/>
    <w:rsid w:val="00422C47"/>
    <w:rsid w:val="00445785"/>
    <w:rsid w:val="00555786"/>
    <w:rsid w:val="005B38CA"/>
    <w:rsid w:val="005D08CF"/>
    <w:rsid w:val="005D7F0A"/>
    <w:rsid w:val="005F4E1D"/>
    <w:rsid w:val="00662211"/>
    <w:rsid w:val="00671AAC"/>
    <w:rsid w:val="00680487"/>
    <w:rsid w:val="006F22E5"/>
    <w:rsid w:val="00726EE1"/>
    <w:rsid w:val="00752D43"/>
    <w:rsid w:val="007B01B5"/>
    <w:rsid w:val="007C0806"/>
    <w:rsid w:val="007F701A"/>
    <w:rsid w:val="008332A9"/>
    <w:rsid w:val="0084761C"/>
    <w:rsid w:val="00891FEE"/>
    <w:rsid w:val="008C493D"/>
    <w:rsid w:val="008F385F"/>
    <w:rsid w:val="00907B60"/>
    <w:rsid w:val="009225CF"/>
    <w:rsid w:val="009D2040"/>
    <w:rsid w:val="00A11B6F"/>
    <w:rsid w:val="00A23ACE"/>
    <w:rsid w:val="00A96F9A"/>
    <w:rsid w:val="00AA7A85"/>
    <w:rsid w:val="00B12859"/>
    <w:rsid w:val="00B6155D"/>
    <w:rsid w:val="00B7212A"/>
    <w:rsid w:val="00B75702"/>
    <w:rsid w:val="00B75EE5"/>
    <w:rsid w:val="00BA70FE"/>
    <w:rsid w:val="00BB754E"/>
    <w:rsid w:val="00BD7799"/>
    <w:rsid w:val="00BE379B"/>
    <w:rsid w:val="00BF1205"/>
    <w:rsid w:val="00C279D4"/>
    <w:rsid w:val="00C37B86"/>
    <w:rsid w:val="00CA4629"/>
    <w:rsid w:val="00CB496D"/>
    <w:rsid w:val="00CD666D"/>
    <w:rsid w:val="00CE12DB"/>
    <w:rsid w:val="00D27B7B"/>
    <w:rsid w:val="00D42563"/>
    <w:rsid w:val="00DC6139"/>
    <w:rsid w:val="00E056BF"/>
    <w:rsid w:val="00ED09CD"/>
    <w:rsid w:val="00F4775B"/>
    <w:rsid w:val="00FB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875AD"/>
  <w15:chartTrackingRefBased/>
  <w15:docId w15:val="{C4F9A85B-7E34-457C-B569-DDDCACEB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56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42563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9B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E379B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E379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E379B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E379B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379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79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79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79B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379B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379B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E379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379B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79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E37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E379B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379B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425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4256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42563"/>
    <w:rPr>
      <w:rFonts w:ascii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182A66"/>
    <w:rPr>
      <w:rFonts w:ascii="Bold" w:hAnsi="Bold" w:hint="default"/>
      <w:b/>
      <w:bCs/>
      <w:i w:val="0"/>
      <w:iCs w:val="0"/>
      <w:color w:val="FF0000"/>
      <w:sz w:val="48"/>
      <w:szCs w:val="48"/>
    </w:rPr>
  </w:style>
  <w:style w:type="character" w:customStyle="1" w:styleId="fontstyle21">
    <w:name w:val="fontstyle21"/>
    <w:basedOn w:val="DefaultParagraphFont"/>
    <w:rsid w:val="00182A66"/>
    <w:rPr>
      <w:rFonts w:ascii="Verdana" w:hAnsi="Verdana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182A66"/>
    <w:rPr>
      <w:rFonts w:ascii="Verdana" w:hAnsi="Verdana" w:hint="default"/>
      <w:b w:val="0"/>
      <w:bCs w:val="0"/>
      <w:i w:val="0"/>
      <w:iCs w:val="0"/>
      <w:color w:val="0000FF"/>
      <w:sz w:val="16"/>
      <w:szCs w:val="16"/>
    </w:rPr>
  </w:style>
  <w:style w:type="character" w:customStyle="1" w:styleId="fontstyle41">
    <w:name w:val="fontstyle41"/>
    <w:basedOn w:val="DefaultParagraphFont"/>
    <w:rsid w:val="00182A66"/>
    <w:rPr>
      <w:rFonts w:ascii="Verdana" w:hAnsi="Verdana" w:hint="default"/>
      <w:b/>
      <w:bCs/>
      <w:i w:val="0"/>
      <w:iCs w:val="0"/>
      <w:color w:val="00000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2F7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General%20notes.dotx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General notes</Template>
  <TotalTime>36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Ngoc Hai</cp:lastModifiedBy>
  <cp:revision>20</cp:revision>
  <dcterms:created xsi:type="dcterms:W3CDTF">2024-11-29T06:38:00Z</dcterms:created>
  <dcterms:modified xsi:type="dcterms:W3CDTF">2024-12-13T07:21:00Z</dcterms:modified>
</cp:coreProperties>
</file>