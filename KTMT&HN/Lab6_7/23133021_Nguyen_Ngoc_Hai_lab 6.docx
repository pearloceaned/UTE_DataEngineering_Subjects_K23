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65A1" w14:textId="185E1FDA" w:rsidR="00182A66" w:rsidRPr="00182A66" w:rsidRDefault="00896AA4" w:rsidP="00182A66">
      <w:pPr>
        <w:pStyle w:val="Heading1"/>
        <w:jc w:val="center"/>
        <w:rPr>
          <w:rFonts w:ascii="Bold" w:eastAsia="Times New Roman" w:hAnsi="Bold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Lab 6</w:t>
      </w:r>
      <w:r w:rsidR="00CA4629" w:rsidRPr="00182A66">
        <w:rPr>
          <w:sz w:val="28"/>
          <w:szCs w:val="28"/>
          <w:lang w:val="vi-VN"/>
        </w:rPr>
        <w:t xml:space="preserve">: </w:t>
      </w:r>
      <w:r w:rsidR="00182A66" w:rsidRPr="00182A66">
        <w:rPr>
          <w:rFonts w:ascii="Bold" w:eastAsia="Times New Roman" w:hAnsi="Bold" w:cs="Times New Roman"/>
          <w:b/>
          <w:bCs/>
          <w:color w:val="FF0000"/>
          <w:sz w:val="28"/>
          <w:szCs w:val="28"/>
        </w:rPr>
        <w:t>Floating-Point Binary Representation</w:t>
      </w:r>
    </w:p>
    <w:p w14:paraId="5754844B" w14:textId="04AE99C1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1. For each of the following binary floating-point numbers, supply the equivalent value as a base 10 fraction, and then as a base 10 decimal. The</w:t>
      </w:r>
      <w:r>
        <w:rPr>
          <w:rFonts w:ascii="Verdana" w:eastAsia="Times New Roman" w:hAnsi="Verdana" w:cs="Times New Roman"/>
          <w:color w:val="000000"/>
          <w:sz w:val="28"/>
          <w:szCs w:val="28"/>
          <w:lang w:val="vi-VN"/>
        </w:rPr>
        <w:t xml:space="preserve"> </w:t>
      </w: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first problem has been done for you: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49"/>
        <w:gridCol w:w="2145"/>
        <w:gridCol w:w="1950"/>
      </w:tblGrid>
      <w:tr w:rsidR="00182A66" w:rsidRPr="00182A66" w14:paraId="37E1ECF8" w14:textId="77777777" w:rsidTr="00182A66">
        <w:tc>
          <w:tcPr>
            <w:tcW w:w="331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60642070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Binary Floating-Point </w:t>
            </w:r>
          </w:p>
        </w:tc>
        <w:tc>
          <w:tcPr>
            <w:tcW w:w="279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7C3D57C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Base 10 Fraction </w:t>
            </w:r>
          </w:p>
        </w:tc>
        <w:tc>
          <w:tcPr>
            <w:tcW w:w="243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585E61FC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Base 10 Decimal</w:t>
            </w:r>
          </w:p>
        </w:tc>
      </w:tr>
      <w:tr w:rsidR="00182A66" w:rsidRPr="00182A66" w14:paraId="5048F1E7" w14:textId="77777777" w:rsidTr="00182A66">
        <w:tc>
          <w:tcPr>
            <w:tcW w:w="331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714CB990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1.101 </w:t>
            </w:r>
            <w:r w:rsidRPr="00182A66">
              <w:rPr>
                <w:rFonts w:ascii="Verdana" w:eastAsia="Times New Roman" w:hAnsi="Verdana" w:cs="Times New Roman"/>
                <w:i/>
                <w:iCs/>
                <w:color w:val="3333FF"/>
                <w:sz w:val="28"/>
                <w:szCs w:val="28"/>
              </w:rPr>
              <w:t xml:space="preserve">(sample) </w:t>
            </w:r>
          </w:p>
        </w:tc>
        <w:tc>
          <w:tcPr>
            <w:tcW w:w="279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2777B07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1 5/8 </w:t>
            </w:r>
          </w:p>
        </w:tc>
        <w:tc>
          <w:tcPr>
            <w:tcW w:w="243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35BA89E5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1.625</w:t>
            </w:r>
          </w:p>
        </w:tc>
      </w:tr>
      <w:tr w:rsidR="00182A66" w:rsidRPr="00182A66" w14:paraId="6F288574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19751159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11.11</w:t>
            </w:r>
          </w:p>
        </w:tc>
        <w:tc>
          <w:tcPr>
            <w:tcW w:w="0" w:type="auto"/>
            <w:vAlign w:val="center"/>
            <w:hideMark/>
          </w:tcPr>
          <w:p w14:paraId="3B27426C" w14:textId="4CE00CF6" w:rsidR="00182A66" w:rsidRPr="00182A66" w:rsidRDefault="001761C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 3/4</w:t>
            </w:r>
          </w:p>
        </w:tc>
        <w:tc>
          <w:tcPr>
            <w:tcW w:w="0" w:type="auto"/>
            <w:vAlign w:val="center"/>
            <w:hideMark/>
          </w:tcPr>
          <w:p w14:paraId="6C2C00D3" w14:textId="682FB502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3.75</w:t>
            </w:r>
          </w:p>
        </w:tc>
      </w:tr>
      <w:tr w:rsidR="00182A66" w:rsidRPr="00182A66" w14:paraId="30915FC2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00949513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5F27BCF6" w14:textId="5C985B98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 1/2</w:t>
            </w:r>
          </w:p>
        </w:tc>
        <w:tc>
          <w:tcPr>
            <w:tcW w:w="0" w:type="auto"/>
            <w:vAlign w:val="center"/>
            <w:hideMark/>
          </w:tcPr>
          <w:p w14:paraId="12891904" w14:textId="4CC58C87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1.5</w:t>
            </w:r>
          </w:p>
        </w:tc>
      </w:tr>
      <w:tr w:rsidR="00182A66" w:rsidRPr="00182A66" w14:paraId="09F39E4E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54135CE2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101.001</w:t>
            </w:r>
          </w:p>
        </w:tc>
        <w:tc>
          <w:tcPr>
            <w:tcW w:w="0" w:type="auto"/>
            <w:vAlign w:val="center"/>
            <w:hideMark/>
          </w:tcPr>
          <w:p w14:paraId="05DF27EA" w14:textId="143197FF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 1/8</w:t>
            </w:r>
          </w:p>
        </w:tc>
        <w:tc>
          <w:tcPr>
            <w:tcW w:w="0" w:type="auto"/>
            <w:vAlign w:val="center"/>
            <w:hideMark/>
          </w:tcPr>
          <w:p w14:paraId="5D0AFF5E" w14:textId="3988E2C8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5.125</w:t>
            </w:r>
          </w:p>
        </w:tc>
      </w:tr>
      <w:tr w:rsidR="00182A66" w:rsidRPr="00182A66" w14:paraId="3F5222F8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20CD20D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1101.0101</w:t>
            </w:r>
          </w:p>
        </w:tc>
        <w:tc>
          <w:tcPr>
            <w:tcW w:w="0" w:type="auto"/>
            <w:vAlign w:val="center"/>
            <w:hideMark/>
          </w:tcPr>
          <w:p w14:paraId="20E33403" w14:textId="0B488D68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 5/16</w:t>
            </w:r>
          </w:p>
        </w:tc>
        <w:tc>
          <w:tcPr>
            <w:tcW w:w="0" w:type="auto"/>
            <w:vAlign w:val="center"/>
            <w:hideMark/>
          </w:tcPr>
          <w:p w14:paraId="474F1129" w14:textId="66DE36F8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13.3125</w:t>
            </w:r>
          </w:p>
        </w:tc>
      </w:tr>
      <w:tr w:rsidR="00182A66" w:rsidRPr="00182A66" w14:paraId="50003902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4D144C19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1110.00111</w:t>
            </w:r>
          </w:p>
        </w:tc>
        <w:tc>
          <w:tcPr>
            <w:tcW w:w="0" w:type="auto"/>
            <w:vAlign w:val="center"/>
            <w:hideMark/>
          </w:tcPr>
          <w:p w14:paraId="1EB84A47" w14:textId="2C851688" w:rsidR="00182A66" w:rsidRPr="00182A66" w:rsidRDefault="001537D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14 7/32</w:t>
            </w:r>
          </w:p>
        </w:tc>
        <w:tc>
          <w:tcPr>
            <w:tcW w:w="0" w:type="auto"/>
            <w:vAlign w:val="center"/>
            <w:hideMark/>
          </w:tcPr>
          <w:p w14:paraId="1F064E8D" w14:textId="08065ABA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14.21875</w:t>
            </w:r>
          </w:p>
        </w:tc>
      </w:tr>
      <w:tr w:rsidR="00182A66" w:rsidRPr="00182A66" w14:paraId="6B85DF4F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3397EE00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10000.101011</w:t>
            </w:r>
          </w:p>
        </w:tc>
        <w:tc>
          <w:tcPr>
            <w:tcW w:w="0" w:type="auto"/>
            <w:vAlign w:val="center"/>
            <w:hideMark/>
          </w:tcPr>
          <w:p w14:paraId="66923B88" w14:textId="4909E026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 43/64</w:t>
            </w:r>
          </w:p>
        </w:tc>
        <w:tc>
          <w:tcPr>
            <w:tcW w:w="0" w:type="auto"/>
            <w:vAlign w:val="center"/>
            <w:hideMark/>
          </w:tcPr>
          <w:p w14:paraId="1302BFD4" w14:textId="12B23933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32.671875</w:t>
            </w:r>
          </w:p>
        </w:tc>
      </w:tr>
      <w:tr w:rsidR="00182A66" w:rsidRPr="00182A66" w14:paraId="02FD8447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09D4DBDA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111.0000011</w:t>
            </w:r>
          </w:p>
        </w:tc>
        <w:tc>
          <w:tcPr>
            <w:tcW w:w="0" w:type="auto"/>
            <w:vAlign w:val="center"/>
            <w:hideMark/>
          </w:tcPr>
          <w:p w14:paraId="4603014D" w14:textId="38AA5AB8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 3/128</w:t>
            </w:r>
          </w:p>
        </w:tc>
        <w:tc>
          <w:tcPr>
            <w:tcW w:w="0" w:type="auto"/>
            <w:vAlign w:val="center"/>
            <w:hideMark/>
          </w:tcPr>
          <w:p w14:paraId="7C55CF45" w14:textId="1AB1A759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7.0234375</w:t>
            </w:r>
          </w:p>
        </w:tc>
      </w:tr>
      <w:tr w:rsidR="00182A66" w:rsidRPr="00182A66" w14:paraId="6B8F6F02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282828"/>
              <w:right w:val="single" w:sz="6" w:space="0" w:color="282828"/>
            </w:tcBorders>
            <w:vAlign w:val="center"/>
            <w:hideMark/>
          </w:tcPr>
          <w:p w14:paraId="52C85529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11.000101</w:t>
            </w:r>
          </w:p>
        </w:tc>
        <w:tc>
          <w:tcPr>
            <w:tcW w:w="0" w:type="auto"/>
            <w:vAlign w:val="center"/>
            <w:hideMark/>
          </w:tcPr>
          <w:p w14:paraId="6A77D6AB" w14:textId="7B5E1969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 5/64</w:t>
            </w:r>
          </w:p>
        </w:tc>
        <w:tc>
          <w:tcPr>
            <w:tcW w:w="0" w:type="auto"/>
            <w:vAlign w:val="center"/>
            <w:hideMark/>
          </w:tcPr>
          <w:p w14:paraId="127347A0" w14:textId="4E631B42" w:rsidR="00182A66" w:rsidRPr="00182A66" w:rsidRDefault="00240F2C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3.078125</w:t>
            </w:r>
          </w:p>
        </w:tc>
      </w:tr>
    </w:tbl>
    <w:p w14:paraId="1AF8D078" w14:textId="77777777" w:rsid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78A28E2B" w14:textId="105EABFD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2. For each of the following exponent values, shown here in decimal, supply the actual binary bits that would be used for an 8-bit exponent in the</w:t>
      </w:r>
    </w:p>
    <w:p w14:paraId="0F34FDF0" w14:textId="77777777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IEEE Short Real format. The first answer has been supplied for you: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37"/>
        <w:gridCol w:w="4207"/>
      </w:tblGrid>
      <w:tr w:rsidR="00182A66" w:rsidRPr="00182A66" w14:paraId="22294A00" w14:textId="77777777" w:rsidTr="00182A66">
        <w:tc>
          <w:tcPr>
            <w:tcW w:w="270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7EFE8C77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Exponent (E) </w:t>
            </w:r>
          </w:p>
        </w:tc>
        <w:tc>
          <w:tcPr>
            <w:tcW w:w="564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065FBED9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Binary Representation</w:t>
            </w:r>
          </w:p>
        </w:tc>
      </w:tr>
      <w:tr w:rsidR="00182A66" w:rsidRPr="00182A66" w14:paraId="4B470AC6" w14:textId="77777777" w:rsidTr="00182A66">
        <w:tc>
          <w:tcPr>
            <w:tcW w:w="270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25089A33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2 </w:t>
            </w:r>
            <w:r w:rsidRPr="00182A66">
              <w:rPr>
                <w:rFonts w:ascii="Verdana" w:eastAsia="Times New Roman" w:hAnsi="Verdana" w:cs="Times New Roman"/>
                <w:i/>
                <w:iCs/>
                <w:color w:val="3333FF"/>
                <w:sz w:val="28"/>
                <w:szCs w:val="28"/>
              </w:rPr>
              <w:t xml:space="preserve">(sample) </w:t>
            </w:r>
          </w:p>
        </w:tc>
        <w:tc>
          <w:tcPr>
            <w:tcW w:w="564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561052D8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10000001</w:t>
            </w:r>
          </w:p>
        </w:tc>
      </w:tr>
      <w:tr w:rsidR="00182A66" w:rsidRPr="00182A66" w14:paraId="582A6634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7F7533C1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4E4F6D8C" w14:textId="426932B8" w:rsidR="00182A66" w:rsidRPr="00182A66" w:rsidRDefault="00DE58E8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10000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82A66" w:rsidRPr="00182A66" w14:paraId="396EE3E5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D9FCAA1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2D785A" w14:textId="3A30D6B0" w:rsidR="00182A66" w:rsidRPr="00182A66" w:rsidRDefault="00A56CCD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01111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182A66" w:rsidRPr="00182A66" w14:paraId="52496F8F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E29A1C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E313EF7" w14:textId="57DEE333" w:rsidR="00182A66" w:rsidRPr="00182A66" w:rsidRDefault="000A3A9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0111</w:t>
            </w:r>
            <w:r w:rsidR="00DE58E8"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  <w:r w:rsidR="00DE58E8"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182A66" w:rsidRPr="00182A66" w14:paraId="406E5DE5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6499504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2FE6B304" w14:textId="5D3D9B7C" w:rsidR="00182A66" w:rsidRPr="00182A66" w:rsidRDefault="00DE58E8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  <w:r w:rsidR="000A3A9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1111111</w:t>
            </w:r>
          </w:p>
        </w:tc>
      </w:tr>
      <w:tr w:rsidR="00182A66" w:rsidRPr="00182A66" w14:paraId="55B67A37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282828"/>
              <w:right w:val="single" w:sz="6" w:space="0" w:color="282828"/>
            </w:tcBorders>
            <w:vAlign w:val="center"/>
            <w:hideMark/>
          </w:tcPr>
          <w:p w14:paraId="6514F1E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F922C32" w14:textId="45668951" w:rsidR="00182A66" w:rsidRPr="00182A66" w:rsidRDefault="000A3A9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01111110</w:t>
            </w:r>
          </w:p>
        </w:tc>
      </w:tr>
    </w:tbl>
    <w:p w14:paraId="6400DE57" w14:textId="77777777" w:rsid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547B7A27" w14:textId="394D429A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3. For each of the following floating-point binary numbers, supply the normalized value and the resulting exponent. The first answer has been</w:t>
      </w:r>
    </w:p>
    <w:p w14:paraId="200A12C5" w14:textId="77777777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supplied for you: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86"/>
        <w:gridCol w:w="2562"/>
        <w:gridCol w:w="1696"/>
      </w:tblGrid>
      <w:tr w:rsidR="00182A66" w:rsidRPr="00182A66" w14:paraId="1B241E06" w14:textId="77777777" w:rsidTr="00182A66">
        <w:tc>
          <w:tcPr>
            <w:tcW w:w="34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3D7ED8EC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Binary Value </w:t>
            </w:r>
          </w:p>
        </w:tc>
        <w:tc>
          <w:tcPr>
            <w:tcW w:w="303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4654A8E8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Normalized As </w:t>
            </w:r>
          </w:p>
        </w:tc>
        <w:tc>
          <w:tcPr>
            <w:tcW w:w="115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38E09796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Exponent</w:t>
            </w:r>
          </w:p>
        </w:tc>
      </w:tr>
      <w:tr w:rsidR="00182A66" w:rsidRPr="00182A66" w14:paraId="69E7CFDA" w14:textId="77777777" w:rsidTr="00182A66">
        <w:tc>
          <w:tcPr>
            <w:tcW w:w="34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53A09F6D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 xml:space="preserve">10000.11 </w:t>
            </w:r>
            <w:r w:rsidRPr="00182A66">
              <w:rPr>
                <w:rFonts w:ascii="Verdana" w:eastAsia="Times New Roman" w:hAnsi="Verdana" w:cs="Times New Roman"/>
                <w:i/>
                <w:iCs/>
                <w:color w:val="3333FF"/>
                <w:sz w:val="28"/>
                <w:szCs w:val="28"/>
              </w:rPr>
              <w:t xml:space="preserve">(sample) </w:t>
            </w:r>
          </w:p>
        </w:tc>
        <w:tc>
          <w:tcPr>
            <w:tcW w:w="303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5410EAD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1.000011 </w:t>
            </w:r>
          </w:p>
        </w:tc>
        <w:tc>
          <w:tcPr>
            <w:tcW w:w="115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280F316C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82A66" w:rsidRPr="00182A66" w14:paraId="4B7BA566" w14:textId="77777777" w:rsidTr="00182A66">
        <w:tc>
          <w:tcPr>
            <w:tcW w:w="76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7D1DD34E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1101.101</w:t>
            </w:r>
          </w:p>
        </w:tc>
        <w:tc>
          <w:tcPr>
            <w:tcW w:w="0" w:type="auto"/>
            <w:vAlign w:val="center"/>
            <w:hideMark/>
          </w:tcPr>
          <w:p w14:paraId="7C4053DD" w14:textId="4B71F50E" w:rsidR="00182A66" w:rsidRPr="00182A66" w:rsidRDefault="00931F4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101101</w:t>
            </w:r>
          </w:p>
        </w:tc>
        <w:tc>
          <w:tcPr>
            <w:tcW w:w="0" w:type="auto"/>
            <w:vAlign w:val="center"/>
            <w:hideMark/>
          </w:tcPr>
          <w:p w14:paraId="4ADE414B" w14:textId="6DD2F57F" w:rsidR="00182A66" w:rsidRPr="00182A66" w:rsidRDefault="00931F4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182A66" w:rsidRPr="00182A66" w14:paraId="10624A57" w14:textId="77777777" w:rsidTr="00182A66">
        <w:tc>
          <w:tcPr>
            <w:tcW w:w="76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1851B03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.00101</w:t>
            </w:r>
          </w:p>
        </w:tc>
        <w:tc>
          <w:tcPr>
            <w:tcW w:w="0" w:type="auto"/>
            <w:vAlign w:val="center"/>
            <w:hideMark/>
          </w:tcPr>
          <w:p w14:paraId="4A6A1D94" w14:textId="240E36E4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1.01</w:t>
            </w:r>
          </w:p>
        </w:tc>
        <w:tc>
          <w:tcPr>
            <w:tcW w:w="0" w:type="auto"/>
            <w:vAlign w:val="center"/>
            <w:hideMark/>
          </w:tcPr>
          <w:p w14:paraId="63FD8849" w14:textId="0B43FE08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-3</w:t>
            </w:r>
          </w:p>
        </w:tc>
      </w:tr>
      <w:tr w:rsidR="00182A66" w:rsidRPr="00182A66" w14:paraId="654FA5E2" w14:textId="77777777" w:rsidTr="00182A66">
        <w:tc>
          <w:tcPr>
            <w:tcW w:w="76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25CA9BB6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1.0001</w:t>
            </w:r>
          </w:p>
        </w:tc>
        <w:tc>
          <w:tcPr>
            <w:tcW w:w="0" w:type="auto"/>
            <w:vAlign w:val="center"/>
            <w:hideMark/>
          </w:tcPr>
          <w:p w14:paraId="68C4601E" w14:textId="689A0C46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1.0001</w:t>
            </w:r>
          </w:p>
        </w:tc>
        <w:tc>
          <w:tcPr>
            <w:tcW w:w="0" w:type="auto"/>
            <w:vAlign w:val="center"/>
            <w:hideMark/>
          </w:tcPr>
          <w:p w14:paraId="50A85848" w14:textId="78D5C878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182A66" w:rsidRPr="00182A66" w14:paraId="30654F97" w14:textId="77777777" w:rsidTr="00182A66">
        <w:tc>
          <w:tcPr>
            <w:tcW w:w="760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3B9BC63D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10000011.0</w:t>
            </w:r>
          </w:p>
        </w:tc>
        <w:tc>
          <w:tcPr>
            <w:tcW w:w="0" w:type="auto"/>
            <w:vAlign w:val="center"/>
            <w:hideMark/>
          </w:tcPr>
          <w:p w14:paraId="6210E4A8" w14:textId="683CFC95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1.0000011</w:t>
            </w:r>
          </w:p>
        </w:tc>
        <w:tc>
          <w:tcPr>
            <w:tcW w:w="0" w:type="auto"/>
            <w:vAlign w:val="center"/>
            <w:hideMark/>
          </w:tcPr>
          <w:p w14:paraId="3D20DA59" w14:textId="06B2DDF0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</w:tr>
      <w:tr w:rsidR="00182A66" w:rsidRPr="00182A66" w14:paraId="7D48851B" w14:textId="77777777" w:rsidTr="00182A66">
        <w:tc>
          <w:tcPr>
            <w:tcW w:w="7605" w:type="dxa"/>
            <w:tcBorders>
              <w:top w:val="single" w:sz="6" w:space="0" w:color="818181"/>
              <w:left w:val="single" w:sz="6" w:space="0" w:color="818181"/>
              <w:bottom w:val="single" w:sz="6" w:space="0" w:color="282828"/>
              <w:right w:val="single" w:sz="6" w:space="0" w:color="282828"/>
            </w:tcBorders>
            <w:vAlign w:val="center"/>
            <w:hideMark/>
          </w:tcPr>
          <w:p w14:paraId="39AB23BB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.0000011001</w:t>
            </w:r>
          </w:p>
        </w:tc>
        <w:tc>
          <w:tcPr>
            <w:tcW w:w="0" w:type="auto"/>
            <w:vAlign w:val="center"/>
            <w:hideMark/>
          </w:tcPr>
          <w:p w14:paraId="75868889" w14:textId="0F20FB9B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1.1001</w:t>
            </w:r>
          </w:p>
        </w:tc>
        <w:tc>
          <w:tcPr>
            <w:tcW w:w="0" w:type="auto"/>
            <w:vAlign w:val="center"/>
            <w:hideMark/>
          </w:tcPr>
          <w:p w14:paraId="4530D42C" w14:textId="4EC4B839" w:rsidR="00182A66" w:rsidRPr="00182A66" w:rsidRDefault="006C5869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-6</w:t>
            </w:r>
          </w:p>
        </w:tc>
      </w:tr>
    </w:tbl>
    <w:p w14:paraId="14C9684E" w14:textId="77777777" w:rsid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622756F1" w14:textId="566250FA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4. For each of the following floating-point binary examples, supply the complete binary representation of the number in IEEE Short Real format. The</w:t>
      </w:r>
    </w:p>
    <w:p w14:paraId="1A3F3864" w14:textId="77777777" w:rsidR="00182A66" w:rsidRPr="00182A66" w:rsidRDefault="00182A66" w:rsidP="00182A66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82A66">
        <w:rPr>
          <w:rFonts w:ascii="Verdana" w:eastAsia="Times New Roman" w:hAnsi="Verdana" w:cs="Times New Roman"/>
          <w:color w:val="000000"/>
          <w:sz w:val="28"/>
          <w:szCs w:val="28"/>
        </w:rPr>
        <w:t>first answer has been supplied for you: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59"/>
        <w:gridCol w:w="4985"/>
      </w:tblGrid>
      <w:tr w:rsidR="00182A66" w:rsidRPr="00182A66" w14:paraId="7077EEA9" w14:textId="77777777" w:rsidTr="00182A66">
        <w:tc>
          <w:tcPr>
            <w:tcW w:w="318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066309D5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Binary Value </w:t>
            </w:r>
          </w:p>
        </w:tc>
        <w:tc>
          <w:tcPr>
            <w:tcW w:w="673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207CD805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Sign, Exponent, Mantissa</w:t>
            </w:r>
          </w:p>
        </w:tc>
      </w:tr>
      <w:tr w:rsidR="00182A66" w:rsidRPr="00182A66" w14:paraId="3F95650F" w14:textId="77777777" w:rsidTr="00182A66">
        <w:tc>
          <w:tcPr>
            <w:tcW w:w="318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center"/>
            <w:hideMark/>
          </w:tcPr>
          <w:p w14:paraId="440BC819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-1.11 </w:t>
            </w:r>
            <w:r w:rsidRPr="00182A66">
              <w:rPr>
                <w:rFonts w:ascii="Verdana" w:eastAsia="Times New Roman" w:hAnsi="Verdana" w:cs="Times New Roman"/>
                <w:i/>
                <w:iCs/>
                <w:color w:val="3333FF"/>
                <w:sz w:val="28"/>
                <w:szCs w:val="28"/>
              </w:rPr>
              <w:t xml:space="preserve">(sample) </w:t>
            </w:r>
          </w:p>
        </w:tc>
        <w:tc>
          <w:tcPr>
            <w:tcW w:w="673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130846EB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1 01111111 11000000000000000000000</w:t>
            </w:r>
          </w:p>
        </w:tc>
      </w:tr>
      <w:tr w:rsidR="00182A66" w:rsidRPr="00182A66" w14:paraId="41F390E4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6152D96C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+1101.101</w:t>
            </w:r>
          </w:p>
        </w:tc>
        <w:tc>
          <w:tcPr>
            <w:tcW w:w="0" w:type="auto"/>
            <w:vAlign w:val="center"/>
            <w:hideMark/>
          </w:tcPr>
          <w:p w14:paraId="426BF06E" w14:textId="69B09361" w:rsidR="00182A66" w:rsidRPr="00182A66" w:rsidRDefault="00005F40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0 10000010 </w:t>
            </w:r>
            <w:r w:rsidR="0015438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10110100000000000000000</w:t>
            </w:r>
          </w:p>
        </w:tc>
      </w:tr>
      <w:tr w:rsidR="00182A66" w:rsidRPr="00182A66" w14:paraId="2C8C5E9D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380A4801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-.00101</w:t>
            </w:r>
          </w:p>
        </w:tc>
        <w:tc>
          <w:tcPr>
            <w:tcW w:w="0" w:type="auto"/>
            <w:vAlign w:val="center"/>
            <w:hideMark/>
          </w:tcPr>
          <w:p w14:paraId="7D792BA5" w14:textId="422E7A50" w:rsidR="00182A66" w:rsidRPr="00182A66" w:rsidRDefault="00154387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1 0111</w:t>
            </w:r>
            <w:r w:rsidR="00E7587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1100  01000000000000000000000</w:t>
            </w:r>
          </w:p>
        </w:tc>
      </w:tr>
      <w:tr w:rsidR="00182A66" w:rsidRPr="00182A66" w14:paraId="00D1C021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282828"/>
            </w:tcBorders>
            <w:vAlign w:val="center"/>
            <w:hideMark/>
          </w:tcPr>
          <w:p w14:paraId="201688AD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+100111.0</w:t>
            </w:r>
          </w:p>
        </w:tc>
        <w:tc>
          <w:tcPr>
            <w:tcW w:w="0" w:type="auto"/>
            <w:vAlign w:val="center"/>
            <w:hideMark/>
          </w:tcPr>
          <w:p w14:paraId="1B860DF2" w14:textId="03F028CA" w:rsidR="00182A66" w:rsidRPr="00182A66" w:rsidRDefault="00E7587E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0 10000100  </w:t>
            </w:r>
            <w:r w:rsidR="002547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00111000000000000000000</w:t>
            </w:r>
          </w:p>
        </w:tc>
      </w:tr>
      <w:tr w:rsidR="00182A66" w:rsidRPr="00182A66" w14:paraId="7319A3A2" w14:textId="77777777" w:rsidTr="00182A66">
        <w:tc>
          <w:tcPr>
            <w:tcW w:w="8250" w:type="dxa"/>
            <w:tcBorders>
              <w:top w:val="single" w:sz="6" w:space="0" w:color="818181"/>
              <w:left w:val="single" w:sz="6" w:space="0" w:color="818181"/>
              <w:bottom w:val="nil"/>
              <w:right w:val="single" w:sz="6" w:space="0" w:color="818181"/>
            </w:tcBorders>
            <w:vAlign w:val="center"/>
            <w:hideMark/>
          </w:tcPr>
          <w:p w14:paraId="09C462D8" w14:textId="77777777" w:rsidR="00182A66" w:rsidRPr="00182A66" w:rsidRDefault="00182A66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182A66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+.0000001101011</w:t>
            </w:r>
          </w:p>
        </w:tc>
        <w:tc>
          <w:tcPr>
            <w:tcW w:w="0" w:type="auto"/>
            <w:vAlign w:val="center"/>
            <w:hideMark/>
          </w:tcPr>
          <w:p w14:paraId="4E10BC6E" w14:textId="5E8B7D4B" w:rsidR="00182A66" w:rsidRPr="00182A66" w:rsidRDefault="00254790" w:rsidP="00182A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0 01111000  10101100000000000000000</w:t>
            </w:r>
          </w:p>
        </w:tc>
      </w:tr>
    </w:tbl>
    <w:p w14:paraId="08F6BF85" w14:textId="45FFE307" w:rsidR="00CA4629" w:rsidRPr="00182A66" w:rsidRDefault="00CA4629" w:rsidP="00182A66">
      <w:pPr>
        <w:spacing w:after="0" w:line="240" w:lineRule="auto"/>
        <w:rPr>
          <w:sz w:val="28"/>
          <w:szCs w:val="28"/>
        </w:rPr>
      </w:pPr>
    </w:p>
    <w:sectPr w:rsidR="00CA4629" w:rsidRPr="00182A66">
      <w:footerReference w:type="default" r:id="rId7"/>
      <w:headerReference w:type="first" r:id="rId8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D2A6A" w14:textId="77777777" w:rsidR="002D2FE5" w:rsidRDefault="002D2FE5">
      <w:r>
        <w:separator/>
      </w:r>
    </w:p>
    <w:p w14:paraId="1070D55D" w14:textId="77777777" w:rsidR="002D2FE5" w:rsidRDefault="002D2FE5"/>
  </w:endnote>
  <w:endnote w:type="continuationSeparator" w:id="0">
    <w:p w14:paraId="0B46B390" w14:textId="77777777" w:rsidR="002D2FE5" w:rsidRDefault="002D2FE5">
      <w:r>
        <w:continuationSeparator/>
      </w:r>
    </w:p>
    <w:p w14:paraId="32635C6D" w14:textId="77777777" w:rsidR="002D2FE5" w:rsidRDefault="002D2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A4ED0" w14:textId="77777777" w:rsidR="002D2FE5" w:rsidRDefault="002D2FE5">
      <w:r>
        <w:separator/>
      </w:r>
    </w:p>
    <w:p w14:paraId="007E4A52" w14:textId="77777777" w:rsidR="002D2FE5" w:rsidRDefault="002D2FE5"/>
  </w:footnote>
  <w:footnote w:type="continuationSeparator" w:id="0">
    <w:p w14:paraId="00A80CAE" w14:textId="77777777" w:rsidR="002D2FE5" w:rsidRDefault="002D2FE5">
      <w:r>
        <w:continuationSeparator/>
      </w:r>
    </w:p>
    <w:p w14:paraId="49FB19E2" w14:textId="77777777" w:rsidR="002D2FE5" w:rsidRDefault="002D2F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47DD7095" w:rsidR="000F74F0" w:rsidRDefault="00894EEF">
    <w:pPr>
      <w:pStyle w:val="Header"/>
    </w:pPr>
    <w:r>
      <w:t>Họ tên: Nguyễn Ngọc Hải</w:t>
    </w:r>
    <w:r>
      <w:tab/>
    </w:r>
    <w:r>
      <w:tab/>
    </w:r>
    <w:r>
      <w:tab/>
    </w:r>
    <w:r>
      <w:tab/>
    </w:r>
    <w:r>
      <w:tab/>
    </w:r>
    <w:r>
      <w:tab/>
      <w:t>Mssv:23133021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6"/>
  </w:num>
  <w:num w:numId="2" w16cid:durableId="428895166">
    <w:abstractNumId w:val="5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05F40"/>
    <w:rsid w:val="000A3A96"/>
    <w:rsid w:val="000F74F0"/>
    <w:rsid w:val="001031C9"/>
    <w:rsid w:val="00104A26"/>
    <w:rsid w:val="001537DD"/>
    <w:rsid w:val="00153F49"/>
    <w:rsid w:val="00154387"/>
    <w:rsid w:val="0016069D"/>
    <w:rsid w:val="00175E95"/>
    <w:rsid w:val="001761CC"/>
    <w:rsid w:val="00176DD5"/>
    <w:rsid w:val="00182A66"/>
    <w:rsid w:val="001B6CC1"/>
    <w:rsid w:val="00240F2C"/>
    <w:rsid w:val="00254790"/>
    <w:rsid w:val="00263DFE"/>
    <w:rsid w:val="002D2FE5"/>
    <w:rsid w:val="002F7130"/>
    <w:rsid w:val="003031FE"/>
    <w:rsid w:val="003C11DB"/>
    <w:rsid w:val="0059210B"/>
    <w:rsid w:val="005D08CF"/>
    <w:rsid w:val="006C5869"/>
    <w:rsid w:val="006F22E5"/>
    <w:rsid w:val="00785DA8"/>
    <w:rsid w:val="007B01B5"/>
    <w:rsid w:val="00894EEF"/>
    <w:rsid w:val="00896AA4"/>
    <w:rsid w:val="00907B60"/>
    <w:rsid w:val="009225CF"/>
    <w:rsid w:val="00931F46"/>
    <w:rsid w:val="00A56CCD"/>
    <w:rsid w:val="00A704DA"/>
    <w:rsid w:val="00B12859"/>
    <w:rsid w:val="00B478FD"/>
    <w:rsid w:val="00B75702"/>
    <w:rsid w:val="00B75EE5"/>
    <w:rsid w:val="00BD7799"/>
    <w:rsid w:val="00BE379B"/>
    <w:rsid w:val="00BF1205"/>
    <w:rsid w:val="00C25FE2"/>
    <w:rsid w:val="00C279D4"/>
    <w:rsid w:val="00CA4629"/>
    <w:rsid w:val="00CB496D"/>
    <w:rsid w:val="00CD666D"/>
    <w:rsid w:val="00D42563"/>
    <w:rsid w:val="00D60945"/>
    <w:rsid w:val="00DE58E8"/>
    <w:rsid w:val="00E056BF"/>
    <w:rsid w:val="00E7587E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18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Ngoc Hai</cp:lastModifiedBy>
  <cp:revision>19</cp:revision>
  <dcterms:created xsi:type="dcterms:W3CDTF">2024-11-22T05:48:00Z</dcterms:created>
  <dcterms:modified xsi:type="dcterms:W3CDTF">2024-11-23T07:31:00Z</dcterms:modified>
</cp:coreProperties>
</file>