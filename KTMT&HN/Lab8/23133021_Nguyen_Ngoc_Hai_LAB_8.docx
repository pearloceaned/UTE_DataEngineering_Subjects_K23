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F0A82" w14:textId="6FE05F92" w:rsidR="002F752C" w:rsidRPr="002F752C" w:rsidRDefault="00DD74B3" w:rsidP="002F752C">
      <w:pPr>
        <w:pStyle w:val="Heading1"/>
        <w:jc w:val="center"/>
        <w:rPr>
          <w:rFonts w:ascii="Bold" w:eastAsia="Times New Roman" w:hAnsi="Bold" w:cs="Times New Roman"/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lab</w:t>
      </w:r>
      <w:r w:rsidR="00CA4629" w:rsidRPr="002F752C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8a</w:t>
      </w:r>
      <w:r w:rsidR="00CA4629" w:rsidRPr="002F752C">
        <w:rPr>
          <w:sz w:val="28"/>
          <w:szCs w:val="28"/>
          <w:lang w:val="vi-VN"/>
        </w:rPr>
        <w:t xml:space="preserve">: </w:t>
      </w:r>
      <w:r w:rsidR="002F752C" w:rsidRPr="002F752C">
        <w:rPr>
          <w:rFonts w:ascii="Bold" w:eastAsia="Times New Roman" w:hAnsi="Bold" w:cs="Times New Roman"/>
          <w:b/>
          <w:bCs/>
          <w:color w:val="FF0000"/>
          <w:sz w:val="28"/>
          <w:szCs w:val="28"/>
        </w:rPr>
        <w:t>Addition and Subtraction Instructions</w:t>
      </w:r>
    </w:p>
    <w:p w14:paraId="7BF5F8C5" w14:textId="04D0823E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1. Indicate whether or not each of the following instructions is valid.</w:t>
      </w:r>
      <w:r>
        <w:rPr>
          <w:rFonts w:ascii="Verdana" w:eastAsia="Times New Roman" w:hAnsi="Verdana" w:cs="Times New Roman"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V = valid, I = invalid) Assume that all operations are unsigned.</w:t>
      </w:r>
    </w:p>
    <w:p w14:paraId="2655AB1C" w14:textId="624A48D3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a. add ax,bx</w:t>
      </w:r>
      <w:r w:rsidR="00266A05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; </w:t>
      </w:r>
      <w:r w:rsidR="00C818D8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V</w:t>
      </w:r>
    </w:p>
    <w:p w14:paraId="3F92094B" w14:textId="1B0F378B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b. add dx,bl</w:t>
      </w:r>
      <w:r w:rsidR="00E156A7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; </w:t>
      </w:r>
      <w:r w:rsidR="00E41A1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V</w:t>
      </w:r>
    </w:p>
    <w:p w14:paraId="607B5DF5" w14:textId="2A6BA38F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c. add ecx,dx</w:t>
      </w:r>
      <w:r w:rsidR="00E41A1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; V</w:t>
      </w:r>
    </w:p>
    <w:p w14:paraId="77D0666E" w14:textId="6D346DA5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d. sub si,di</w:t>
      </w:r>
      <w:r w:rsidR="00E41A1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; V</w:t>
      </w:r>
    </w:p>
    <w:p w14:paraId="591D0D3F" w14:textId="68F2DA98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e. add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bx,90000</w:t>
      </w:r>
      <w:r w:rsidR="00E41A1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</w:t>
      </w:r>
      <w:r w:rsidR="0060367F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</w:t>
      </w:r>
    </w:p>
    <w:p w14:paraId="4A921EA0" w14:textId="4B22D518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f. sub ds,1</w:t>
      </w:r>
      <w:r w:rsidR="00E41A1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; V</w:t>
      </w:r>
    </w:p>
    <w:p w14:paraId="62ADB9D0" w14:textId="50817C48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g. dec ip</w:t>
      </w:r>
      <w:r w:rsidR="00E41A1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; I</w:t>
      </w:r>
    </w:p>
    <w:p w14:paraId="3DBE4AA9" w14:textId="5AEDDD48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h. dec edx</w:t>
      </w:r>
      <w:r w:rsidR="00E41A1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; </w:t>
      </w:r>
      <w:r w:rsidR="00C53C97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V</w:t>
      </w:r>
    </w:p>
    <w:p w14:paraId="50D73505" w14:textId="2278D425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i. add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edx,1000h</w:t>
      </w:r>
      <w:r w:rsidR="00E41A1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; V</w:t>
      </w:r>
    </w:p>
    <w:p w14:paraId="6B19D39C" w14:textId="144CA690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j. sub ah,126h</w:t>
      </w:r>
      <w:r w:rsidR="00E41A1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; V</w:t>
      </w:r>
    </w:p>
    <w:p w14:paraId="58D7FCDC" w14:textId="1310095E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k. sub al,256</w:t>
      </w:r>
      <w:r w:rsidR="00E41A1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; </w:t>
      </w:r>
      <w:r w:rsidR="00694F12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</w:t>
      </w:r>
    </w:p>
    <w:p w14:paraId="710C610E" w14:textId="79317E41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l. inc ax,1</w:t>
      </w:r>
      <w:r w:rsidR="00E41A1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; I</w:t>
      </w:r>
    </w:p>
    <w:p w14:paraId="7DEB8430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02F44DD3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2. What will be the value of the Carry flag after each of the following instruction sequences has executed?</w:t>
      </w:r>
    </w:p>
    <w:p w14:paraId="715A5551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CY = carry, NC = no carry)</w:t>
      </w:r>
    </w:p>
    <w:p w14:paraId="47383EFE" w14:textId="4EA1B55F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a.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ax,0FFFFh</w:t>
      </w:r>
    </w:p>
    <w:p w14:paraId="53D56EFD" w14:textId="77777777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 ax,1</w:t>
      </w:r>
    </w:p>
    <w:p w14:paraId="7F257073" w14:textId="77777777" w:rsidR="006D7D3B" w:rsidRDefault="006D7D3B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1582E15B" w14:textId="1EAC2A7E" w:rsidR="00FF6921" w:rsidRDefault="00FF6921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CF = </w:t>
      </w:r>
      <w:r w:rsidR="001B12CB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CY</w:t>
      </w:r>
    </w:p>
    <w:p w14:paraId="77476D7C" w14:textId="77777777" w:rsidR="006D7D3B" w:rsidRPr="002F752C" w:rsidRDefault="006D7D3B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3E0FBC26" w14:textId="073D8766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b.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 bh,2</w:t>
      </w:r>
    </w:p>
    <w:p w14:paraId="7CB1C848" w14:textId="77777777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sub bh,2</w:t>
      </w:r>
    </w:p>
    <w:p w14:paraId="57ABE811" w14:textId="77777777" w:rsidR="006D7D3B" w:rsidRDefault="006D7D3B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1D66CA80" w14:textId="61305C04" w:rsidR="006D7D3B" w:rsidRDefault="006D7D3B" w:rsidP="006D7D3B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CF = </w:t>
      </w:r>
      <w:r w:rsidR="00F3667F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NC</w:t>
      </w:r>
    </w:p>
    <w:p w14:paraId="135DA65C" w14:textId="77777777" w:rsidR="006D7D3B" w:rsidRPr="002F752C" w:rsidRDefault="006D7D3B" w:rsidP="006D7D3B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4B5D6120" w14:textId="5E7FF5EC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 dx,0</w:t>
      </w:r>
    </w:p>
    <w:p w14:paraId="5863E2EA" w14:textId="77777777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dec dx</w:t>
      </w:r>
    </w:p>
    <w:p w14:paraId="200FEC82" w14:textId="77777777" w:rsidR="00471FE6" w:rsidRDefault="00471FE6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7D08190E" w14:textId="077A47A6" w:rsidR="006D7D3B" w:rsidRDefault="006D7D3B" w:rsidP="004F54F8">
      <w:pPr>
        <w:tabs>
          <w:tab w:val="left" w:pos="2453"/>
        </w:tabs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CF = </w:t>
      </w:r>
      <w:r w:rsidR="004A325E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NC</w:t>
      </w:r>
    </w:p>
    <w:p w14:paraId="4062B64D" w14:textId="77777777" w:rsidR="00471FE6" w:rsidRPr="002F752C" w:rsidRDefault="00471FE6" w:rsidP="006D7D3B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59E2B2A6" w14:textId="429A01C2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d.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al,0DFh</w:t>
      </w:r>
    </w:p>
    <w:p w14:paraId="54231F10" w14:textId="6C8836AD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lastRenderedPageBreak/>
        <w:t>add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al,32h</w:t>
      </w:r>
    </w:p>
    <w:p w14:paraId="4A1194CD" w14:textId="77777777" w:rsidR="00471FE6" w:rsidRDefault="00471FE6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1003A669" w14:textId="313A1BFE" w:rsidR="006D7D3B" w:rsidRDefault="006D7D3B" w:rsidP="006D7D3B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CF = </w:t>
      </w:r>
      <w:r w:rsidR="00A2561E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CY</w:t>
      </w:r>
    </w:p>
    <w:p w14:paraId="02676D2F" w14:textId="77777777" w:rsidR="00471FE6" w:rsidRPr="002F752C" w:rsidRDefault="00471FE6" w:rsidP="006D7D3B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53E456CB" w14:textId="1F3B7590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e. </w:t>
      </w:r>
      <w:r w:rsidR="004F0C9F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si,0B9F6h</w:t>
      </w:r>
    </w:p>
    <w:p w14:paraId="027CFC0E" w14:textId="05F7E80C" w:rsidR="002F752C" w:rsidRDefault="002F752C" w:rsidP="004F0C9F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sub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si,9874h</w:t>
      </w:r>
    </w:p>
    <w:p w14:paraId="6FE7DCA3" w14:textId="77777777" w:rsidR="00471FE6" w:rsidRDefault="00471FE6" w:rsidP="004F0C9F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0BE057ED" w14:textId="5A8022B6" w:rsidR="00471FE6" w:rsidRPr="002F752C" w:rsidRDefault="00471FE6" w:rsidP="00471FE6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CF = </w:t>
      </w:r>
      <w:r w:rsidR="00FC038F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NC</w:t>
      </w:r>
    </w:p>
    <w:p w14:paraId="3366DAB0" w14:textId="77777777" w:rsidR="00471FE6" w:rsidRPr="002F752C" w:rsidRDefault="00471FE6" w:rsidP="004F0C9F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6071188E" w14:textId="4719DF1E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f. </w:t>
      </w:r>
      <w:r w:rsidR="004F0C9F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cx,695Fh</w:t>
      </w:r>
    </w:p>
    <w:p w14:paraId="275D173A" w14:textId="55433C25" w:rsidR="002F752C" w:rsidRDefault="002F752C" w:rsidP="004F0C9F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sub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cx,A218h</w:t>
      </w:r>
    </w:p>
    <w:p w14:paraId="24C8C8C1" w14:textId="77777777" w:rsidR="00471FE6" w:rsidRDefault="00471FE6" w:rsidP="004F0C9F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447DBFA4" w14:textId="7BB47DF2" w:rsidR="00471FE6" w:rsidRPr="002F752C" w:rsidRDefault="00471FE6" w:rsidP="00471FE6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CF = </w:t>
      </w:r>
      <w:r w:rsidR="006E76A8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CY</w:t>
      </w:r>
    </w:p>
    <w:p w14:paraId="01AF7DE7" w14:textId="77777777" w:rsidR="00471FE6" w:rsidRDefault="00471FE6" w:rsidP="004F0C9F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04506F0A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3950DE44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3. What will be the value of the Zero flag after each of the following instruction sequences has executed?</w:t>
      </w:r>
    </w:p>
    <w:p w14:paraId="6E6BBA81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ZR = zero, NZ = not zero)</w:t>
      </w:r>
    </w:p>
    <w:p w14:paraId="4302CC8B" w14:textId="073F20C5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a.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ax,0FFFFh</w:t>
      </w:r>
    </w:p>
    <w:p w14:paraId="5D6DD127" w14:textId="77777777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 ax,1</w:t>
      </w:r>
    </w:p>
    <w:p w14:paraId="7B979060" w14:textId="77777777" w:rsidR="00613356" w:rsidRDefault="00613356" w:rsidP="00613356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008AA55F" w14:textId="092F6C28" w:rsidR="00613356" w:rsidRPr="002F752C" w:rsidRDefault="002511E3" w:rsidP="00613356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Z</w:t>
      </w:r>
      <w:r w:rsidR="00613356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F =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ZR</w:t>
      </w:r>
    </w:p>
    <w:p w14:paraId="61F6CF9A" w14:textId="77777777" w:rsidR="00613356" w:rsidRDefault="00613356" w:rsidP="00613356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27802EFE" w14:textId="77777777" w:rsidR="00613356" w:rsidRPr="002F752C" w:rsidRDefault="00613356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58FDAB25" w14:textId="1BD8E92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b.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 bh,2</w:t>
      </w:r>
    </w:p>
    <w:p w14:paraId="169B8C73" w14:textId="77777777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sub bh,2</w:t>
      </w:r>
    </w:p>
    <w:p w14:paraId="610957F4" w14:textId="77777777" w:rsidR="00613356" w:rsidRDefault="00613356" w:rsidP="00613356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3E802493" w14:textId="3295275A" w:rsidR="00613356" w:rsidRPr="002F752C" w:rsidRDefault="007230AF" w:rsidP="00613356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Z</w:t>
      </w:r>
      <w:r w:rsidR="00613356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F = </w:t>
      </w:r>
      <w:r w:rsidR="007843B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ZR</w:t>
      </w:r>
    </w:p>
    <w:p w14:paraId="5507FBAF" w14:textId="77777777" w:rsidR="00613356" w:rsidRDefault="00613356" w:rsidP="00613356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2BD9E3EA" w14:textId="77777777" w:rsidR="00613356" w:rsidRPr="002F752C" w:rsidRDefault="00613356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6867E1BB" w14:textId="6B7550DC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 dx,0</w:t>
      </w:r>
    </w:p>
    <w:p w14:paraId="744BA77C" w14:textId="77777777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dec dx</w:t>
      </w:r>
    </w:p>
    <w:p w14:paraId="04775AE2" w14:textId="77777777" w:rsidR="00620293" w:rsidRDefault="00620293" w:rsidP="00620293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71E65615" w14:textId="6A55EA60" w:rsidR="00620293" w:rsidRPr="002F752C" w:rsidRDefault="003C00C8" w:rsidP="00620293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Z</w:t>
      </w:r>
      <w:r w:rsidR="00620293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F = </w:t>
      </w:r>
      <w:r w:rsidR="007230AF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NZ</w:t>
      </w:r>
    </w:p>
    <w:p w14:paraId="2C81567F" w14:textId="77777777" w:rsidR="00620293" w:rsidRDefault="00620293" w:rsidP="00620293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62702CE6" w14:textId="77777777" w:rsidR="00620293" w:rsidRPr="002F752C" w:rsidRDefault="00620293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66FFF8C6" w14:textId="5BA5CE03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d.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al,0DFh</w:t>
      </w:r>
    </w:p>
    <w:p w14:paraId="2C01AE01" w14:textId="3483F884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</w:t>
      </w:r>
      <w:r w:rsidR="00266A05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al,32h</w:t>
      </w:r>
    </w:p>
    <w:p w14:paraId="35C21F38" w14:textId="77777777" w:rsidR="00620293" w:rsidRDefault="00620293" w:rsidP="00620293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73347F75" w14:textId="2C3DC526" w:rsidR="00620293" w:rsidRPr="002F752C" w:rsidRDefault="007230AF" w:rsidP="00620293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Z</w:t>
      </w:r>
      <w:r w:rsidR="00620293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F = </w:t>
      </w:r>
      <w:r w:rsidR="00E34C51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NZ</w:t>
      </w:r>
    </w:p>
    <w:p w14:paraId="400A9CB9" w14:textId="77777777" w:rsidR="00620293" w:rsidRDefault="00620293" w:rsidP="00620293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49B8131D" w14:textId="77777777" w:rsidR="00620293" w:rsidRPr="002F752C" w:rsidRDefault="00620293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157F03EB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e.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si,0B9F6</w:t>
      </w:r>
    </w:p>
    <w:p w14:paraId="296A3890" w14:textId="3C3035DF" w:rsidR="00620293" w:rsidRDefault="002F752C" w:rsidP="0093498F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sub si,9874h </w:t>
      </w:r>
    </w:p>
    <w:p w14:paraId="5B2E2A98" w14:textId="77777777" w:rsidR="0093498F" w:rsidRDefault="0093498F" w:rsidP="0093498F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7F66E4F3" w14:textId="141180F6" w:rsidR="00620293" w:rsidRDefault="007230AF" w:rsidP="0093498F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Z</w:t>
      </w:r>
      <w:r w:rsidR="00620293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F = </w:t>
      </w:r>
      <w:r w:rsidR="00E34C51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NZ</w:t>
      </w:r>
    </w:p>
    <w:p w14:paraId="45C829DC" w14:textId="77777777" w:rsidR="0093498F" w:rsidRDefault="0093498F" w:rsidP="0093498F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31CDBFB2" w14:textId="648FE315" w:rsidR="00F23CFC" w:rsidRDefault="002F752C" w:rsidP="0093498F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f.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 cx,695F</w:t>
      </w:r>
    </w:p>
    <w:p w14:paraId="2504D280" w14:textId="77777777" w:rsidR="003B12F5" w:rsidRPr="002F752C" w:rsidRDefault="003B12F5" w:rsidP="003B12F5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 cx,96A1h</w:t>
      </w:r>
    </w:p>
    <w:p w14:paraId="0CBC0B29" w14:textId="77777777" w:rsidR="003B12F5" w:rsidRDefault="003B12F5" w:rsidP="0093498F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3D3FE1DC" w14:textId="196A550A" w:rsidR="00F23CFC" w:rsidRPr="002F752C" w:rsidRDefault="00E34C51" w:rsidP="00F23CF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Z</w:t>
      </w:r>
      <w:r w:rsidR="00F23CF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F =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Z</w:t>
      </w:r>
      <w:r w:rsidR="00F612EA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R</w:t>
      </w:r>
    </w:p>
    <w:p w14:paraId="56C898BA" w14:textId="77777777" w:rsidR="00F23CFC" w:rsidRDefault="00F23CFC" w:rsidP="00F23CF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49AAA020" w14:textId="77777777" w:rsidR="00F23CFC" w:rsidRPr="002F752C" w:rsidRDefault="00F23CF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0F9554CE" w14:textId="77777777" w:rsid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14:paraId="08ACFE90" w14:textId="33EFBF94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4. What will be the value of the Sign flag after each of the following instruction sequences has executed?</w:t>
      </w:r>
    </w:p>
    <w:p w14:paraId="6FAE8A30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PL = positive, NG = negative)</w:t>
      </w:r>
    </w:p>
    <w:p w14:paraId="18745165" w14:textId="211C22C4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a.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ax,0FFFFh </w:t>
      </w:r>
    </w:p>
    <w:p w14:paraId="4B61ED3E" w14:textId="77777777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sub ax,1 </w:t>
      </w:r>
    </w:p>
    <w:p w14:paraId="2EEDCADC" w14:textId="77777777" w:rsidR="003C33DD" w:rsidRDefault="003C33DD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62FE44C8" w14:textId="07515CE6" w:rsidR="003C33DD" w:rsidRDefault="003C33DD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SF = </w:t>
      </w:r>
      <w:r w:rsidR="005E6D52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PL</w:t>
      </w:r>
    </w:p>
    <w:p w14:paraId="2F963B3A" w14:textId="77777777" w:rsidR="003C33DD" w:rsidRDefault="003C33DD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08D2FC0D" w14:textId="4F6E7AD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b.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bh,2 </w:t>
      </w:r>
    </w:p>
    <w:p w14:paraId="15F85644" w14:textId="06D7332D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sub bh,3</w:t>
      </w:r>
    </w:p>
    <w:p w14:paraId="3096C584" w14:textId="77777777" w:rsidR="005E6D52" w:rsidRDefault="005E6D52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352FD8FF" w14:textId="31092728" w:rsidR="005E6D52" w:rsidRDefault="005E6D52" w:rsidP="005E6D52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SF = </w:t>
      </w:r>
      <w:r w:rsidR="008A2A61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NG</w:t>
      </w:r>
    </w:p>
    <w:p w14:paraId="3A3F9B26" w14:textId="77777777" w:rsidR="005E6D52" w:rsidRPr="002F752C" w:rsidRDefault="005E6D52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731227DF" w14:textId="5C6B6870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mov dx,0</w:t>
      </w:r>
    </w:p>
    <w:p w14:paraId="1A90868E" w14:textId="77777777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dec dx</w:t>
      </w:r>
    </w:p>
    <w:p w14:paraId="6C5D845C" w14:textId="77777777" w:rsidR="005E6D52" w:rsidRDefault="005E6D52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3F18CED5" w14:textId="0774DE52" w:rsidR="005E6D52" w:rsidRDefault="005E6D52" w:rsidP="005E6D52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SF = </w:t>
      </w:r>
      <w:r w:rsidR="008A2A61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NG</w:t>
      </w:r>
    </w:p>
    <w:p w14:paraId="0796CBE5" w14:textId="77777777" w:rsidR="005E6D52" w:rsidRPr="002F752C" w:rsidRDefault="005E6D52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08B40B7F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d.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ax,7FFEh </w:t>
      </w:r>
    </w:p>
    <w:p w14:paraId="22A0E26F" w14:textId="77777777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add ax,22h </w:t>
      </w:r>
    </w:p>
    <w:p w14:paraId="1FE25428" w14:textId="77777777" w:rsidR="005E6D52" w:rsidRDefault="005E6D52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0323EAF7" w14:textId="42B2D011" w:rsidR="005E6D52" w:rsidRDefault="005E6D52" w:rsidP="005E6D52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SF = </w:t>
      </w:r>
      <w:r w:rsidR="004F64B2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NG</w:t>
      </w:r>
    </w:p>
    <w:p w14:paraId="03B99F60" w14:textId="77777777" w:rsidR="005E6D52" w:rsidRDefault="005E6D52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47C11194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e.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si,0B9F6h </w:t>
      </w:r>
    </w:p>
    <w:p w14:paraId="47888A33" w14:textId="54CC3115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sub si,9874h </w:t>
      </w:r>
    </w:p>
    <w:p w14:paraId="4BEA8103" w14:textId="77777777" w:rsidR="005E6D52" w:rsidRDefault="005E6D52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0BCBC884" w14:textId="3DB16BFB" w:rsidR="005E6D52" w:rsidRDefault="005E6D52" w:rsidP="005E6D52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SF = </w:t>
      </w:r>
      <w:r w:rsidR="008A2A61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PL</w:t>
      </w:r>
    </w:p>
    <w:p w14:paraId="62AC6C83" w14:textId="77777777" w:rsidR="005E6D52" w:rsidRDefault="005E6D52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136856F6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f.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cx,8000h </w:t>
      </w:r>
    </w:p>
    <w:p w14:paraId="3586C8D5" w14:textId="2BD7DDE5" w:rsid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 cx,A69Fh</w:t>
      </w:r>
    </w:p>
    <w:p w14:paraId="00172EFC" w14:textId="77777777" w:rsidR="005E6D52" w:rsidRDefault="005E6D52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6A6282DB" w14:textId="4AD883D6" w:rsidR="005E6D52" w:rsidRDefault="005E6D52" w:rsidP="005E6D52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SF = </w:t>
      </w:r>
      <w:r w:rsidR="008A2A61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PL</w:t>
      </w:r>
    </w:p>
    <w:p w14:paraId="79812482" w14:textId="77777777" w:rsidR="005E6D52" w:rsidRDefault="005E6D52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34B7D8B7" w14:textId="77777777" w:rsidR="002F752C" w:rsidRPr="002F752C" w:rsidRDefault="002F752C" w:rsidP="002F752C">
      <w:pPr>
        <w:spacing w:after="0" w:line="240" w:lineRule="auto"/>
        <w:ind w:firstLine="720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0ED365A7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5. What will be the values of the Carry, Sign, and Zero flags after the following instructions have executed?</w:t>
      </w:r>
    </w:p>
    <w:p w14:paraId="5EEF7C13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CY/NC, PL/NG, ZR/NZ)</w:t>
      </w:r>
    </w:p>
    <w:p w14:paraId="1E39D420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ax,620h </w:t>
      </w:r>
    </w:p>
    <w:p w14:paraId="2477DEE3" w14:textId="269E33E6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sub ah,0F6h</w:t>
      </w:r>
    </w:p>
    <w:p w14:paraId="358E13E6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54202D8F" w14:textId="647325C6" w:rsidR="00463385" w:rsidRDefault="009B1F76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CF = </w:t>
      </w:r>
      <w:r w:rsidR="00446987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CY</w:t>
      </w:r>
    </w:p>
    <w:p w14:paraId="1C807DEB" w14:textId="53FDFDD7" w:rsidR="009B1F76" w:rsidRDefault="009B1F76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SF = </w:t>
      </w:r>
      <w:r w:rsidR="00446987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NG</w:t>
      </w:r>
    </w:p>
    <w:p w14:paraId="77BD3E16" w14:textId="47DC952A" w:rsidR="009B1F76" w:rsidRDefault="009B1F76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ZF = </w:t>
      </w:r>
      <w:r w:rsidR="00446987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NZ</w:t>
      </w:r>
    </w:p>
    <w:p w14:paraId="39953D7E" w14:textId="77777777" w:rsidR="009B1F76" w:rsidRPr="002F752C" w:rsidRDefault="009B1F76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25AE7937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6. What will be the values of the Carry, Sign, and Zero flags after the following instructions have executed?</w:t>
      </w:r>
    </w:p>
    <w:p w14:paraId="316D0926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CY/NC, PL/NG, ZR/NZ)</w:t>
      </w:r>
    </w:p>
    <w:p w14:paraId="24AF7169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ax,720h </w:t>
      </w:r>
    </w:p>
    <w:p w14:paraId="3F04CC4C" w14:textId="2B8B93BD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sub ax,0E6h</w:t>
      </w:r>
    </w:p>
    <w:p w14:paraId="50EEA81F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34849797" w14:textId="5852F155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CF = </w:t>
      </w:r>
      <w:r w:rsidR="007070F8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NC</w:t>
      </w:r>
    </w:p>
    <w:p w14:paraId="5DB83865" w14:textId="268F1B2A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SF = </w:t>
      </w:r>
      <w:r w:rsidR="007070F8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PL</w:t>
      </w:r>
    </w:p>
    <w:p w14:paraId="7F5871E6" w14:textId="5333007E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ZF = </w:t>
      </w:r>
      <w:r w:rsidR="007070F8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NZ</w:t>
      </w:r>
    </w:p>
    <w:p w14:paraId="07F3F181" w14:textId="77777777" w:rsidR="009B1F76" w:rsidRPr="002F752C" w:rsidRDefault="009B1F76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361E631D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7. What will be the values of the Carry, Sign, and Zero flags after the following instructions have executed?</w:t>
      </w:r>
    </w:p>
    <w:p w14:paraId="46CD31C4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CY/NC, PL/NG, ZR/NZ)</w:t>
      </w:r>
    </w:p>
    <w:p w14:paraId="202B310C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ax,0B6D4h </w:t>
      </w:r>
    </w:p>
    <w:p w14:paraId="48FB0B10" w14:textId="6EB490FD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 al,0B3h</w:t>
      </w:r>
    </w:p>
    <w:p w14:paraId="64998562" w14:textId="77777777" w:rsidR="009B1F76" w:rsidRDefault="009B1F76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7AA0B210" w14:textId="177390F4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lastRenderedPageBreak/>
        <w:t xml:space="preserve">CF = </w:t>
      </w:r>
      <w:r w:rsidR="00366A3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CY</w:t>
      </w:r>
    </w:p>
    <w:p w14:paraId="01DC121E" w14:textId="03B90F66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SF = </w:t>
      </w:r>
      <w:r w:rsidR="00366A3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NG</w:t>
      </w:r>
    </w:p>
    <w:p w14:paraId="72AFB793" w14:textId="3DE904EE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ZF = </w:t>
      </w:r>
      <w:r w:rsidR="0068570B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NZ</w:t>
      </w:r>
    </w:p>
    <w:p w14:paraId="7E400F87" w14:textId="77777777" w:rsidR="009B1F76" w:rsidRDefault="009B1F76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4F0D499D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61E43D00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8. What will be the values of the Overflow, Sign, and Zero flags after the following instructions have executed?</w:t>
      </w:r>
    </w:p>
    <w:p w14:paraId="0C052130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OV/NV, PL/NG, ZR/NZ)</w:t>
      </w:r>
    </w:p>
    <w:p w14:paraId="15B01CEA" w14:textId="1B43FE28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m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bl,- 127 </w:t>
      </w:r>
    </w:p>
    <w:p w14:paraId="3FAB0867" w14:textId="36B34022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dec bl</w:t>
      </w:r>
    </w:p>
    <w:p w14:paraId="181FED76" w14:textId="77777777" w:rsidR="009B1F76" w:rsidRDefault="009B1F76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709EF94F" w14:textId="01CAF1EB" w:rsidR="009B1F76" w:rsidRDefault="00A3321C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O</w:t>
      </w:r>
      <w:r w:rsidR="009B1F76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F =</w:t>
      </w:r>
      <w:r w:rsidR="00976DE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OV</w:t>
      </w:r>
      <w:r w:rsidR="009B1F76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</w:t>
      </w:r>
    </w:p>
    <w:p w14:paraId="1DCF3D71" w14:textId="248426C6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SF = </w:t>
      </w:r>
      <w:r w:rsidR="00976DE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NG</w:t>
      </w:r>
    </w:p>
    <w:p w14:paraId="3274E7B3" w14:textId="5D4793F7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ZF = </w:t>
      </w:r>
      <w:r w:rsidR="00976DE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NZ</w:t>
      </w:r>
    </w:p>
    <w:p w14:paraId="5798EEF4" w14:textId="77777777" w:rsidR="002F752C" w:rsidRP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1F6E23EC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9. What will be the values of the Carry, Overflow, Sign, and Zero flags after the following instructions have executed?</w:t>
      </w:r>
    </w:p>
    <w:p w14:paraId="5F64D9AB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CY/NC, OV/NV, PL/NG, ZR/NZ)</w:t>
      </w:r>
    </w:p>
    <w:p w14:paraId="25AE239C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cx,- 4097 </w:t>
      </w:r>
    </w:p>
    <w:p w14:paraId="3AFF5328" w14:textId="50B75E6C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 cx,1001h</w:t>
      </w:r>
    </w:p>
    <w:p w14:paraId="13E2317C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20B4E76D" w14:textId="4B131444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CF = </w:t>
      </w:r>
      <w:r w:rsidR="009C1BC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NC</w:t>
      </w:r>
    </w:p>
    <w:p w14:paraId="36F20518" w14:textId="1E947230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OF = </w:t>
      </w:r>
      <w:r w:rsidR="001446F1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NV</w:t>
      </w:r>
    </w:p>
    <w:p w14:paraId="571F024F" w14:textId="3D090720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SF = </w:t>
      </w:r>
      <w:r w:rsidR="002061C7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NG</w:t>
      </w:r>
    </w:p>
    <w:p w14:paraId="5BA87600" w14:textId="3778D55C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ZF = </w:t>
      </w:r>
      <w:r w:rsidR="00956071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NZ</w:t>
      </w:r>
    </w:p>
    <w:p w14:paraId="4E8007B7" w14:textId="77777777" w:rsidR="009B1F76" w:rsidRPr="002F752C" w:rsidRDefault="009B1F76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7025FDCB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10. What will be the values of the Carry, Overflow, Sign, and Zero flags after the following instructions have executed?</w:t>
      </w:r>
    </w:p>
    <w:p w14:paraId="7C8653E5" w14:textId="77777777" w:rsidR="002F752C" w:rsidRPr="002F752C" w:rsidRDefault="002F752C" w:rsidP="002F752C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F752C">
        <w:rPr>
          <w:rFonts w:ascii="Verdana" w:eastAsia="Times New Roman" w:hAnsi="Verdana" w:cs="Times New Roman"/>
          <w:color w:val="000000"/>
          <w:sz w:val="28"/>
          <w:szCs w:val="28"/>
        </w:rPr>
        <w:t>(notate: CY/NC, OV/NV, PL/NG, ZR/NZ)</w:t>
      </w:r>
    </w:p>
    <w:p w14:paraId="1A704086" w14:textId="77777777" w:rsidR="002F752C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mov ah,- 56 </w:t>
      </w:r>
    </w:p>
    <w:p w14:paraId="12FFD9F7" w14:textId="77777777" w:rsidR="009B1F76" w:rsidRDefault="002F752C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add ah,- 60</w:t>
      </w:r>
      <w:r w:rsidR="008C493D"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</w:p>
    <w:p w14:paraId="7B09BBF3" w14:textId="77777777" w:rsidR="009B1F76" w:rsidRDefault="009B1F76" w:rsidP="002F752C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7C598C47" w14:textId="27B95FFF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CF = </w:t>
      </w:r>
      <w:r w:rsidR="00B725B7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NC</w:t>
      </w:r>
    </w:p>
    <w:p w14:paraId="20A413E1" w14:textId="6943855C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OF = </w:t>
      </w:r>
      <w:r w:rsidR="00B725B7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NV</w:t>
      </w:r>
    </w:p>
    <w:p w14:paraId="12677ECD" w14:textId="2868572E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SF = </w:t>
      </w:r>
      <w:r w:rsidR="00B725B7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NG</w:t>
      </w:r>
    </w:p>
    <w:p w14:paraId="27782D74" w14:textId="09E2F0D2" w:rsidR="009B1F76" w:rsidRDefault="009B1F76" w:rsidP="009B1F76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ZF = </w:t>
      </w:r>
      <w:r w:rsidR="00B725B7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NZ</w:t>
      </w:r>
    </w:p>
    <w:p w14:paraId="76D63719" w14:textId="56EE675A" w:rsidR="008C493D" w:rsidRPr="00182A66" w:rsidRDefault="008C493D" w:rsidP="002F752C">
      <w:pPr>
        <w:spacing w:after="0" w:line="240" w:lineRule="auto"/>
        <w:rPr>
          <w:sz w:val="28"/>
          <w:szCs w:val="28"/>
        </w:rPr>
      </w:pP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2F752C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</w:p>
    <w:sectPr w:rsidR="008C493D" w:rsidRPr="00182A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6E695" w14:textId="77777777" w:rsidR="00B173EE" w:rsidRDefault="00B173EE">
      <w:r>
        <w:separator/>
      </w:r>
    </w:p>
    <w:p w14:paraId="28B8C3D6" w14:textId="77777777" w:rsidR="00B173EE" w:rsidRDefault="00B173EE"/>
  </w:endnote>
  <w:endnote w:type="continuationSeparator" w:id="0">
    <w:p w14:paraId="028FA91E" w14:textId="77777777" w:rsidR="00B173EE" w:rsidRDefault="00B173EE">
      <w:r>
        <w:continuationSeparator/>
      </w:r>
    </w:p>
    <w:p w14:paraId="5C578CBC" w14:textId="77777777" w:rsidR="00B173EE" w:rsidRDefault="00B173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l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146DD" w14:textId="77777777"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4F809B48" w14:textId="77777777">
          <w:tc>
            <w:tcPr>
              <w:tcW w:w="3116" w:type="dxa"/>
            </w:tcPr>
            <w:p w14:paraId="6669025F" w14:textId="77777777"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666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58CE674" w14:textId="77777777"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6971D837" w14:textId="77777777"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14:paraId="13D2092D" w14:textId="77777777"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C2EFA" w14:textId="77777777"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FBD08" w14:textId="77777777" w:rsidR="00B173EE" w:rsidRDefault="00B173EE">
      <w:r>
        <w:separator/>
      </w:r>
    </w:p>
    <w:p w14:paraId="00B3AAF6" w14:textId="77777777" w:rsidR="00B173EE" w:rsidRDefault="00B173EE"/>
  </w:footnote>
  <w:footnote w:type="continuationSeparator" w:id="0">
    <w:p w14:paraId="5D01B295" w14:textId="77777777" w:rsidR="00B173EE" w:rsidRDefault="00B173EE">
      <w:r>
        <w:continuationSeparator/>
      </w:r>
    </w:p>
    <w:p w14:paraId="252CEEA3" w14:textId="77777777" w:rsidR="00B173EE" w:rsidRDefault="00B173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57E61" w14:textId="77777777"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6EC0A" w14:textId="77777777"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E09BA" w14:textId="77777777"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4789">
    <w:abstractNumId w:val="6"/>
  </w:num>
  <w:num w:numId="2" w16cid:durableId="428895166">
    <w:abstractNumId w:val="5"/>
  </w:num>
  <w:num w:numId="3" w16cid:durableId="182938243">
    <w:abstractNumId w:val="3"/>
  </w:num>
  <w:num w:numId="4" w16cid:durableId="2083792387">
    <w:abstractNumId w:val="2"/>
  </w:num>
  <w:num w:numId="5" w16cid:durableId="1401562346">
    <w:abstractNumId w:val="1"/>
  </w:num>
  <w:num w:numId="6" w16cid:durableId="241374339">
    <w:abstractNumId w:val="0"/>
  </w:num>
  <w:num w:numId="7" w16cid:durableId="7569078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0250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29"/>
    <w:rsid w:val="000D56D9"/>
    <w:rsid w:val="000F74F0"/>
    <w:rsid w:val="001005B2"/>
    <w:rsid w:val="00104A26"/>
    <w:rsid w:val="001446F1"/>
    <w:rsid w:val="00176DD5"/>
    <w:rsid w:val="00182A66"/>
    <w:rsid w:val="00193806"/>
    <w:rsid w:val="001B12CB"/>
    <w:rsid w:val="001D43B2"/>
    <w:rsid w:val="002061C7"/>
    <w:rsid w:val="00223690"/>
    <w:rsid w:val="00227598"/>
    <w:rsid w:val="002343CA"/>
    <w:rsid w:val="002511E3"/>
    <w:rsid w:val="00263DFE"/>
    <w:rsid w:val="00266A05"/>
    <w:rsid w:val="00281078"/>
    <w:rsid w:val="002F7130"/>
    <w:rsid w:val="002F752C"/>
    <w:rsid w:val="003031FE"/>
    <w:rsid w:val="00366A34"/>
    <w:rsid w:val="003931F3"/>
    <w:rsid w:val="003B12F5"/>
    <w:rsid w:val="003C00C8"/>
    <w:rsid w:val="003C3067"/>
    <w:rsid w:val="003C33DD"/>
    <w:rsid w:val="003F2434"/>
    <w:rsid w:val="00446987"/>
    <w:rsid w:val="00463385"/>
    <w:rsid w:val="00471FE6"/>
    <w:rsid w:val="004A325E"/>
    <w:rsid w:val="004B2485"/>
    <w:rsid w:val="004D6097"/>
    <w:rsid w:val="004F0C9F"/>
    <w:rsid w:val="004F54F8"/>
    <w:rsid w:val="004F64B2"/>
    <w:rsid w:val="00516C8B"/>
    <w:rsid w:val="00557356"/>
    <w:rsid w:val="005D08CF"/>
    <w:rsid w:val="005E6D52"/>
    <w:rsid w:val="00601956"/>
    <w:rsid w:val="0060367F"/>
    <w:rsid w:val="00613356"/>
    <w:rsid w:val="00620293"/>
    <w:rsid w:val="0068570B"/>
    <w:rsid w:val="00694F12"/>
    <w:rsid w:val="006D7D3B"/>
    <w:rsid w:val="006E76A8"/>
    <w:rsid w:val="006F22E5"/>
    <w:rsid w:val="007070F8"/>
    <w:rsid w:val="007230AF"/>
    <w:rsid w:val="007843BC"/>
    <w:rsid w:val="007B01B5"/>
    <w:rsid w:val="007D2BD5"/>
    <w:rsid w:val="008002A8"/>
    <w:rsid w:val="008A2A61"/>
    <w:rsid w:val="008C493D"/>
    <w:rsid w:val="00907B60"/>
    <w:rsid w:val="009225CF"/>
    <w:rsid w:val="0093498F"/>
    <w:rsid w:val="00956071"/>
    <w:rsid w:val="00976DE0"/>
    <w:rsid w:val="009948DD"/>
    <w:rsid w:val="009A490C"/>
    <w:rsid w:val="009B1F76"/>
    <w:rsid w:val="009B5BDC"/>
    <w:rsid w:val="009C1BCD"/>
    <w:rsid w:val="009E16D0"/>
    <w:rsid w:val="009E4D35"/>
    <w:rsid w:val="00A11B6F"/>
    <w:rsid w:val="00A2561E"/>
    <w:rsid w:val="00A3321C"/>
    <w:rsid w:val="00A43B44"/>
    <w:rsid w:val="00B12859"/>
    <w:rsid w:val="00B173EE"/>
    <w:rsid w:val="00B725B7"/>
    <w:rsid w:val="00B75702"/>
    <w:rsid w:val="00B75EE5"/>
    <w:rsid w:val="00BD7799"/>
    <w:rsid w:val="00BE379B"/>
    <w:rsid w:val="00BF1205"/>
    <w:rsid w:val="00C279D4"/>
    <w:rsid w:val="00C42A90"/>
    <w:rsid w:val="00C53C97"/>
    <w:rsid w:val="00C818D8"/>
    <w:rsid w:val="00CA4629"/>
    <w:rsid w:val="00CB496D"/>
    <w:rsid w:val="00CD666D"/>
    <w:rsid w:val="00D03398"/>
    <w:rsid w:val="00D10171"/>
    <w:rsid w:val="00D42563"/>
    <w:rsid w:val="00DD74B3"/>
    <w:rsid w:val="00E056BF"/>
    <w:rsid w:val="00E156A7"/>
    <w:rsid w:val="00E34C51"/>
    <w:rsid w:val="00E41A14"/>
    <w:rsid w:val="00E655AE"/>
    <w:rsid w:val="00E81B39"/>
    <w:rsid w:val="00ED09CD"/>
    <w:rsid w:val="00F11D5B"/>
    <w:rsid w:val="00F23CFC"/>
    <w:rsid w:val="00F3667F"/>
    <w:rsid w:val="00F4775B"/>
    <w:rsid w:val="00F612EA"/>
    <w:rsid w:val="00FC038F"/>
    <w:rsid w:val="00F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875AD"/>
  <w15:chartTrackingRefBased/>
  <w15:docId w15:val="{C4F9A85B-7E34-457C-B569-DDDCACEB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182A66"/>
    <w:rPr>
      <w:rFonts w:ascii="Bold" w:hAnsi="Bold" w:hint="default"/>
      <w:b/>
      <w:bCs/>
      <w:i w:val="0"/>
      <w:iCs w:val="0"/>
      <w:color w:val="FF0000"/>
      <w:sz w:val="48"/>
      <w:szCs w:val="48"/>
    </w:rPr>
  </w:style>
  <w:style w:type="character" w:customStyle="1" w:styleId="fontstyle21">
    <w:name w:val="fontstyle21"/>
    <w:basedOn w:val="DefaultParagraphFont"/>
    <w:rsid w:val="00182A66"/>
    <w:rPr>
      <w:rFonts w:ascii="Verdana" w:hAnsi="Verdana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182A66"/>
    <w:rPr>
      <w:rFonts w:ascii="Verdana" w:hAnsi="Verdana" w:hint="default"/>
      <w:b w:val="0"/>
      <w:bCs w:val="0"/>
      <w:i w:val="0"/>
      <w:iCs w:val="0"/>
      <w:color w:val="0000FF"/>
      <w:sz w:val="16"/>
      <w:szCs w:val="16"/>
    </w:rPr>
  </w:style>
  <w:style w:type="character" w:customStyle="1" w:styleId="fontstyle41">
    <w:name w:val="fontstyle41"/>
    <w:basedOn w:val="DefaultParagraphFont"/>
    <w:rsid w:val="00182A66"/>
    <w:rPr>
      <w:rFonts w:ascii="Verdana" w:hAnsi="Verdana" w:hint="default"/>
      <w:b/>
      <w:bCs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2F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General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notes</Template>
  <TotalTime>191</TotalTime>
  <Pages>5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Ngoc Hai</cp:lastModifiedBy>
  <cp:revision>63</cp:revision>
  <dcterms:created xsi:type="dcterms:W3CDTF">2024-11-29T06:26:00Z</dcterms:created>
  <dcterms:modified xsi:type="dcterms:W3CDTF">2024-12-13T06:18:00Z</dcterms:modified>
</cp:coreProperties>
</file>